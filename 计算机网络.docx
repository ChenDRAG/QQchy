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B1" w:rsidRDefault="00474BB1" w:rsidP="00474BB1">
      <w:pPr>
        <w:tabs>
          <w:tab w:val="left" w:pos="3868"/>
        </w:tabs>
        <w:spacing w:before="38"/>
        <w:ind w:firstLineChars="0" w:firstLine="0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0" w:firstLine="0"/>
        <w:rPr>
          <w:b/>
          <w:sz w:val="44"/>
        </w:rPr>
      </w:pPr>
    </w:p>
    <w:p w:rsidR="00474BB1" w:rsidRPr="009B4923" w:rsidRDefault="00BB0386" w:rsidP="00474BB1">
      <w:pPr>
        <w:tabs>
          <w:tab w:val="left" w:pos="3868"/>
        </w:tabs>
        <w:spacing w:before="38"/>
        <w:ind w:firstLineChars="45" w:firstLine="235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计算机网络</w:t>
      </w: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BB0386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  <w:r>
        <w:rPr>
          <w:rFonts w:hint="eastAsia"/>
          <w:b/>
          <w:sz w:val="44"/>
        </w:rPr>
        <w:t>仿</w:t>
      </w:r>
      <w:r>
        <w:rPr>
          <w:b/>
          <w:sz w:val="44"/>
        </w:rPr>
        <w:t>QQ</w:t>
      </w:r>
      <w:r>
        <w:rPr>
          <w:rFonts w:hint="eastAsia"/>
          <w:b/>
          <w:sz w:val="44"/>
        </w:rPr>
        <w:t>聊天程序</w:t>
      </w:r>
    </w:p>
    <w:p w:rsidR="00474BB1" w:rsidRPr="009B4923" w:rsidRDefault="00474BB1" w:rsidP="00474BB1">
      <w:pPr>
        <w:tabs>
          <w:tab w:val="left" w:pos="3868"/>
        </w:tabs>
        <w:spacing w:before="38"/>
        <w:ind w:firstLineChars="45" w:firstLine="217"/>
        <w:jc w:val="center"/>
        <w:rPr>
          <w:b/>
          <w:sz w:val="48"/>
          <w:szCs w:val="48"/>
        </w:rPr>
      </w:pPr>
      <w:r w:rsidRPr="009B4923">
        <w:rPr>
          <w:rFonts w:hint="eastAsia"/>
          <w:b/>
          <w:sz w:val="48"/>
          <w:szCs w:val="48"/>
        </w:rPr>
        <w:t>实验报告</w:t>
      </w: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Default="00474BB1" w:rsidP="00474BB1">
      <w:pPr>
        <w:tabs>
          <w:tab w:val="left" w:pos="3868"/>
        </w:tabs>
        <w:spacing w:before="38"/>
        <w:ind w:firstLineChars="45" w:firstLine="199"/>
        <w:jc w:val="center"/>
        <w:rPr>
          <w:b/>
          <w:sz w:val="44"/>
        </w:rPr>
      </w:pPr>
    </w:p>
    <w:p w:rsidR="00474BB1" w:rsidRPr="00457BAC" w:rsidRDefault="00474BB1" w:rsidP="00474BB1">
      <w:pPr>
        <w:ind w:firstLineChars="750" w:firstLine="2711"/>
        <w:rPr>
          <w:rFonts w:ascii="楷体" w:eastAsia="楷体" w:hAnsi="楷体" w:cs="Times New Roman"/>
          <w:b/>
          <w:sz w:val="36"/>
          <w:szCs w:val="36"/>
          <w:lang w:val="en-US" w:bidi="ar-SA"/>
        </w:rPr>
      </w:pPr>
      <w:r w:rsidRPr="00457BAC">
        <w:rPr>
          <w:rFonts w:ascii="楷体" w:eastAsia="楷体" w:hAnsi="楷体" w:cs="Times New Roman" w:hint="eastAsia"/>
          <w:b/>
          <w:sz w:val="36"/>
          <w:szCs w:val="36"/>
        </w:rPr>
        <w:t>姓名：</w:t>
      </w:r>
      <w:r w:rsidRPr="00C5251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  <w:r w:rsidR="00953BBA">
        <w:rPr>
          <w:rFonts w:ascii="楷体" w:eastAsia="楷体" w:hAnsi="楷体" w:cs="Times New Roman" w:hint="eastAsia"/>
          <w:sz w:val="36"/>
          <w:szCs w:val="36"/>
          <w:u w:val="single"/>
        </w:rPr>
        <w:t>陈华玉</w:t>
      </w:r>
      <w:r w:rsidRPr="00C5251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C5251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:rsidR="00474BB1" w:rsidRPr="00457BAC" w:rsidRDefault="00474BB1" w:rsidP="00474BB1">
      <w:pPr>
        <w:ind w:firstLineChars="750" w:firstLine="2711"/>
        <w:rPr>
          <w:rFonts w:ascii="楷体" w:eastAsia="楷体" w:hAnsi="楷体" w:cs="Times New Roman"/>
          <w:b/>
          <w:sz w:val="36"/>
          <w:szCs w:val="36"/>
        </w:rPr>
      </w:pPr>
      <w:r w:rsidRPr="00457BAC">
        <w:rPr>
          <w:rFonts w:ascii="楷体" w:eastAsia="楷体" w:hAnsi="楷体" w:cs="Times New Roman" w:hint="eastAsia"/>
          <w:b/>
          <w:sz w:val="36"/>
          <w:szCs w:val="36"/>
        </w:rPr>
        <w:t>学号：</w:t>
      </w:r>
      <w:r w:rsidRPr="00457BAC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="00953BBA">
        <w:rPr>
          <w:rFonts w:ascii="楷体" w:eastAsia="楷体" w:hAnsi="楷体" w:cs="Times New Roman"/>
          <w:sz w:val="36"/>
          <w:szCs w:val="36"/>
          <w:u w:val="single"/>
        </w:rPr>
        <w:t>2017011518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</w:p>
    <w:p w:rsidR="00474BB1" w:rsidRDefault="00474BB1" w:rsidP="00474BB1">
      <w:pPr>
        <w:ind w:firstLineChars="750" w:firstLine="2711"/>
        <w:rPr>
          <w:rFonts w:ascii="楷体" w:eastAsia="楷体" w:hAnsi="楷体" w:cs="Times New Roman"/>
          <w:sz w:val="36"/>
          <w:szCs w:val="36"/>
          <w:u w:val="single"/>
        </w:rPr>
      </w:pPr>
      <w:r w:rsidRPr="00457BAC">
        <w:rPr>
          <w:rFonts w:ascii="楷体" w:eastAsia="楷体" w:hAnsi="楷体" w:cs="Times New Roman" w:hint="eastAsia"/>
          <w:b/>
          <w:sz w:val="36"/>
          <w:szCs w:val="36"/>
        </w:rPr>
        <w:t>班级：</w:t>
      </w:r>
      <w:r w:rsidRPr="00457BAC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  <w:r w:rsidRPr="00457BAC">
        <w:rPr>
          <w:rFonts w:ascii="楷体" w:eastAsia="楷体" w:hAnsi="楷体" w:cs="Times New Roman" w:hint="eastAsia"/>
          <w:sz w:val="36"/>
          <w:szCs w:val="36"/>
          <w:u w:val="single"/>
        </w:rPr>
        <w:t>自</w:t>
      </w:r>
      <w:r w:rsidR="00953BBA">
        <w:rPr>
          <w:rFonts w:ascii="楷体" w:eastAsia="楷体" w:hAnsi="楷体" w:cs="Times New Roman"/>
          <w:sz w:val="36"/>
          <w:szCs w:val="36"/>
          <w:u w:val="single"/>
        </w:rPr>
        <w:t>76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  <w:r w:rsidRPr="00457BAC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:rsidR="00953BBA" w:rsidRDefault="00953BBA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953BBA" w:rsidRDefault="00953BBA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2E61D7" w:rsidRDefault="002E61D7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p w:rsidR="00953BBA" w:rsidRDefault="00953BBA" w:rsidP="00474BB1">
      <w:pPr>
        <w:ind w:firstLineChars="750" w:firstLine="2700"/>
        <w:rPr>
          <w:rFonts w:ascii="楷体" w:eastAsia="楷体" w:hAnsi="楷体" w:cs="Times New Roman"/>
          <w:sz w:val="36"/>
          <w:szCs w:val="36"/>
          <w:u w:val="single"/>
        </w:rPr>
      </w:pPr>
    </w:p>
    <w:sdt>
      <w:sdtPr>
        <w:rPr>
          <w:rFonts w:ascii="宋体" w:eastAsia="宋体" w:hAnsi="宋体" w:cs="宋体"/>
          <w:color w:val="auto"/>
          <w:sz w:val="24"/>
          <w:szCs w:val="22"/>
          <w:lang w:val="zh-CN" w:bidi="zh-CN"/>
        </w:rPr>
        <w:id w:val="-136058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48B1" w:rsidRDefault="007248B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831278" w:rsidRDefault="007248B1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22000" w:history="1">
            <w:r w:rsidR="00831278" w:rsidRPr="002967FE">
              <w:rPr>
                <w:rStyle w:val="ae"/>
                <w:noProof/>
                <w:lang w:val="en-US"/>
              </w:rPr>
              <w:t>1</w:t>
            </w:r>
            <w:r w:rsidR="00831278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="00831278" w:rsidRPr="002967FE">
              <w:rPr>
                <w:rStyle w:val="ae"/>
                <w:noProof/>
                <w:lang w:val="en-US"/>
              </w:rPr>
              <w:t>系统简述</w:t>
            </w:r>
            <w:r w:rsidR="00831278">
              <w:rPr>
                <w:noProof/>
                <w:webHidden/>
              </w:rPr>
              <w:tab/>
            </w:r>
            <w:r w:rsidR="00831278">
              <w:rPr>
                <w:noProof/>
                <w:webHidden/>
              </w:rPr>
              <w:fldChar w:fldCharType="begin"/>
            </w:r>
            <w:r w:rsidR="00831278">
              <w:rPr>
                <w:noProof/>
                <w:webHidden/>
              </w:rPr>
              <w:instrText xml:space="preserve"> PAGEREF _Toc28522000 \h </w:instrText>
            </w:r>
            <w:r w:rsidR="00831278">
              <w:rPr>
                <w:noProof/>
                <w:webHidden/>
              </w:rPr>
            </w:r>
            <w:r w:rsidR="00831278"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1</w:t>
            </w:r>
            <w:r w:rsidR="00831278"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1" w:history="1">
            <w:r w:rsidRPr="002967FE">
              <w:rPr>
                <w:rStyle w:val="ae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功能实现详述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2" w:history="1">
            <w:r w:rsidRPr="002967FE">
              <w:rPr>
                <w:rStyle w:val="ae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CS服务体系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3" w:history="1">
            <w:r w:rsidRPr="002967FE">
              <w:rPr>
                <w:rStyle w:val="ae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TCP单点通信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4" w:history="1">
            <w:r w:rsidRPr="002967FE">
              <w:rPr>
                <w:rStyle w:val="ae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界面规则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5" w:history="1">
            <w:r w:rsidRPr="002967FE">
              <w:rPr>
                <w:rStyle w:val="ae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TCP应用层协议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31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6" w:history="1">
            <w:r w:rsidRPr="002967FE">
              <w:rPr>
                <w:rStyle w:val="ae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聊天记录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7" w:history="1">
            <w:r w:rsidRPr="002967FE">
              <w:rPr>
                <w:rStyle w:val="ae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群聊通信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8" w:history="1">
            <w:r w:rsidRPr="002967FE">
              <w:rPr>
                <w:rStyle w:val="ae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架构设置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09" w:history="1">
            <w:r w:rsidRPr="002967FE">
              <w:rPr>
                <w:rStyle w:val="ae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应用层协议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0" w:history="1">
            <w:r w:rsidRPr="002967FE">
              <w:rPr>
                <w:rStyle w:val="ae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文件发送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1" w:history="1">
            <w:r w:rsidRPr="002967FE">
              <w:rPr>
                <w:rStyle w:val="ae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2" w:history="1">
            <w:r w:rsidRPr="002967FE">
              <w:rPr>
                <w:rStyle w:val="ae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通讯录维护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3" w:history="1">
            <w:r w:rsidRPr="002967FE">
              <w:rPr>
                <w:rStyle w:val="ae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UDP模式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4" w:history="1">
            <w:r w:rsidRPr="002967FE">
              <w:rPr>
                <w:rStyle w:val="ae"/>
                <w:noProof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278" w:rsidRDefault="00831278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28522015" w:history="1">
            <w:r w:rsidRPr="002967FE">
              <w:rPr>
                <w:rStyle w:val="ae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bidi="ar-SA"/>
              </w:rPr>
              <w:tab/>
            </w:r>
            <w:r w:rsidRPr="002967FE">
              <w:rPr>
                <w:rStyle w:val="ae"/>
                <w:noProof/>
                <w:lang w:val="en-US"/>
              </w:rPr>
              <w:t>可能故障说明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8B1" w:rsidRDefault="007248B1">
          <w:pPr>
            <w:ind w:firstLine="482"/>
          </w:pPr>
          <w:r>
            <w:rPr>
              <w:b/>
              <w:bCs/>
            </w:rPr>
            <w:fldChar w:fldCharType="end"/>
          </w:r>
        </w:p>
      </w:sdtContent>
    </w:sdt>
    <w:p w:rsidR="007248B1" w:rsidRDefault="007248B1" w:rsidP="0088344E">
      <w:pPr>
        <w:ind w:firstLineChars="55" w:firstLine="198"/>
        <w:rPr>
          <w:rFonts w:ascii="Times New Roman" w:hAnsi="Times New Roman" w:cs="Times New Roman"/>
          <w:sz w:val="36"/>
          <w:szCs w:val="36"/>
          <w:u w:val="single"/>
        </w:rPr>
        <w:sectPr w:rsidR="007248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344E" w:rsidRDefault="00AE7C30" w:rsidP="00E47D7E">
      <w:pPr>
        <w:pStyle w:val="1"/>
        <w:ind w:right="240"/>
        <w:rPr>
          <w:lang w:val="en-US" w:bidi="ar-SA"/>
        </w:rPr>
      </w:pPr>
      <w:bookmarkStart w:id="0" w:name="_Toc28522000"/>
      <w:r>
        <w:rPr>
          <w:rFonts w:hint="eastAsia"/>
          <w:lang w:val="en-US" w:bidi="ar-SA"/>
        </w:rPr>
        <w:lastRenderedPageBreak/>
        <w:t>系统简述</w:t>
      </w:r>
      <w:bookmarkEnd w:id="0"/>
    </w:p>
    <w:p w:rsidR="00AE7C30" w:rsidRPr="00E64390" w:rsidRDefault="00336B6F" w:rsidP="00AE7C30">
      <w:pPr>
        <w:ind w:firstLine="480"/>
        <w:rPr>
          <w:lang w:val="en-US" w:bidi="ar-SA"/>
        </w:rPr>
      </w:pPr>
      <w:r w:rsidRPr="00E64390">
        <w:rPr>
          <w:rFonts w:hint="eastAsia"/>
          <w:lang w:val="en-US" w:bidi="ar-SA"/>
        </w:rPr>
        <w:t>本次大作业，我们利用计算机网络相关设置，设计了一个仿</w:t>
      </w:r>
      <w:r w:rsidRPr="00E64390">
        <w:rPr>
          <w:lang w:val="en-US" w:bidi="ar-SA"/>
        </w:rPr>
        <w:t>QQ</w:t>
      </w:r>
      <w:r w:rsidRPr="00E64390">
        <w:rPr>
          <w:rFonts w:hint="eastAsia"/>
          <w:lang w:val="en-US" w:bidi="ar-SA"/>
        </w:rPr>
        <w:t>的聊天程序</w:t>
      </w:r>
      <w:r w:rsidR="005E57E5" w:rsidRPr="00E64390">
        <w:rPr>
          <w:rFonts w:hint="eastAsia"/>
          <w:lang w:val="en-US" w:bidi="ar-SA"/>
        </w:rPr>
        <w:t>。</w:t>
      </w:r>
      <w:r w:rsidR="00BA1FEB" w:rsidRPr="00E64390">
        <w:rPr>
          <w:rFonts w:hint="eastAsia"/>
          <w:lang w:val="en-US" w:bidi="ar-SA"/>
        </w:rPr>
        <w:t>该程序</w:t>
      </w:r>
      <w:r w:rsidR="002F3F46" w:rsidRPr="00E64390">
        <w:rPr>
          <w:rFonts w:hint="eastAsia"/>
          <w:lang w:val="en-US" w:bidi="ar-SA"/>
        </w:rPr>
        <w:t>利用</w:t>
      </w:r>
      <w:r w:rsidR="002F3F46" w:rsidRPr="00E64390">
        <w:rPr>
          <w:lang w:val="en-US" w:bidi="ar-SA"/>
        </w:rPr>
        <w:t>CS-P2P</w:t>
      </w:r>
      <w:r w:rsidR="002F3F46" w:rsidRPr="00E64390">
        <w:rPr>
          <w:rFonts w:hint="eastAsia"/>
          <w:lang w:val="en-US" w:bidi="ar-SA"/>
        </w:rPr>
        <w:t>混合架构，实现了用户之间实时通信的功能。</w:t>
      </w:r>
      <w:r w:rsidR="00162264" w:rsidRPr="00E64390">
        <w:rPr>
          <w:rFonts w:hint="eastAsia"/>
          <w:lang w:val="en-US" w:bidi="ar-SA"/>
        </w:rPr>
        <w:t>具体来讲，</w:t>
      </w:r>
      <w:r w:rsidR="00041B86" w:rsidRPr="00E64390">
        <w:rPr>
          <w:rFonts w:hint="eastAsia"/>
          <w:lang w:val="en-US" w:bidi="ar-SA"/>
        </w:rPr>
        <w:t>系统</w:t>
      </w:r>
      <w:r w:rsidR="00BA1FEB" w:rsidRPr="00E64390">
        <w:rPr>
          <w:rFonts w:hint="eastAsia"/>
          <w:lang w:val="en-US" w:bidi="ar-SA"/>
        </w:rPr>
        <w:t>主要有以下功能。</w:t>
      </w:r>
    </w:p>
    <w:p w:rsidR="004C0625" w:rsidRPr="00E64390" w:rsidRDefault="00524594" w:rsidP="00E64390">
      <w:pPr>
        <w:pStyle w:val="a4"/>
        <w:spacing w:line="240" w:lineRule="auto"/>
        <w:ind w:left="902" w:firstLineChars="0" w:firstLine="0"/>
        <w:rPr>
          <w:b/>
          <w:lang w:val="en-US" w:bidi="ar-SA"/>
        </w:rPr>
      </w:pPr>
      <w:r w:rsidRPr="00E64390">
        <w:rPr>
          <w:rFonts w:hint="eastAsia"/>
          <w:b/>
          <w:lang w:val="en-US" w:bidi="ar-SA"/>
        </w:rPr>
        <w:t>必做</w:t>
      </w:r>
      <w:r w:rsidRPr="00E64390">
        <w:rPr>
          <w:rFonts w:hint="eastAsia"/>
          <w:b/>
          <w:sz w:val="21"/>
          <w:szCs w:val="21"/>
          <w:lang w:val="en-US" w:bidi="ar-SA"/>
        </w:rPr>
        <w:t>部分</w:t>
      </w:r>
      <w:r w:rsidR="008D5ED2" w:rsidRPr="00E64390">
        <w:rPr>
          <w:rFonts w:hint="eastAsia"/>
          <w:b/>
          <w:lang w:val="en-US" w:bidi="ar-SA"/>
        </w:rPr>
        <w:t>（全部完成）：</w:t>
      </w:r>
    </w:p>
    <w:p w:rsidR="00DC5601" w:rsidRDefault="009E24A2" w:rsidP="00C07D42">
      <w:pPr>
        <w:pStyle w:val="a4"/>
        <w:numPr>
          <w:ilvl w:val="0"/>
          <w:numId w:val="41"/>
        </w:numPr>
        <w:spacing w:line="240" w:lineRule="auto"/>
        <w:ind w:left="902" w:firstLineChars="0"/>
        <w:rPr>
          <w:lang w:val="en-US" w:bidi="ar-SA"/>
        </w:rPr>
      </w:pPr>
      <w:r>
        <w:rPr>
          <w:rFonts w:hint="eastAsia"/>
          <w:lang w:val="en-US" w:bidi="ar-SA"/>
        </w:rPr>
        <w:t>账号登陆与下线</w:t>
      </w:r>
    </w:p>
    <w:p w:rsidR="00DC414E" w:rsidRPr="00E64390" w:rsidRDefault="00C66CCB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登陆界面设计，关闭窗口自动下线</w:t>
      </w:r>
    </w:p>
    <w:p w:rsidR="00BA54A7" w:rsidRDefault="00BA54A7" w:rsidP="00C07D42">
      <w:pPr>
        <w:pStyle w:val="a4"/>
        <w:numPr>
          <w:ilvl w:val="0"/>
          <w:numId w:val="41"/>
        </w:numPr>
        <w:spacing w:line="240" w:lineRule="auto"/>
        <w:ind w:left="902" w:firstLineChars="0"/>
        <w:rPr>
          <w:lang w:val="en-US" w:bidi="ar-SA"/>
        </w:rPr>
      </w:pPr>
      <w:r>
        <w:rPr>
          <w:rFonts w:hint="eastAsia"/>
          <w:lang w:val="en-US" w:bidi="ar-SA"/>
        </w:rPr>
        <w:t>通讯录维护</w:t>
      </w:r>
    </w:p>
    <w:p w:rsidR="005A75A9" w:rsidRPr="00E64390" w:rsidRDefault="005A75A9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好友意外下线动态维护，</w:t>
      </w:r>
      <w:r w:rsidR="00847814" w:rsidRPr="00E64390">
        <w:rPr>
          <w:rFonts w:hint="eastAsia"/>
          <w:sz w:val="21"/>
          <w:szCs w:val="21"/>
          <w:lang w:val="en-US" w:bidi="ar-SA"/>
        </w:rPr>
        <w:t>新消息提醒</w:t>
      </w:r>
    </w:p>
    <w:p w:rsidR="00BA54A7" w:rsidRDefault="00A6213D" w:rsidP="00C07D42">
      <w:pPr>
        <w:pStyle w:val="a4"/>
        <w:numPr>
          <w:ilvl w:val="0"/>
          <w:numId w:val="41"/>
        </w:numPr>
        <w:spacing w:line="240" w:lineRule="auto"/>
        <w:ind w:left="902" w:firstLineChars="0"/>
        <w:rPr>
          <w:lang w:val="en-US" w:bidi="ar-SA"/>
        </w:rPr>
      </w:pPr>
      <w:r>
        <w:rPr>
          <w:rFonts w:hint="eastAsia"/>
          <w:lang w:val="en-US" w:bidi="ar-SA"/>
        </w:rPr>
        <w:t>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通信</w:t>
      </w:r>
    </w:p>
    <w:p w:rsidR="001E77EF" w:rsidRPr="00E64390" w:rsidRDefault="00BD5670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自定义</w:t>
      </w:r>
      <w:r w:rsidR="00DE4262" w:rsidRPr="00E64390">
        <w:rPr>
          <w:rFonts w:hint="eastAsia"/>
          <w:sz w:val="21"/>
          <w:szCs w:val="21"/>
          <w:lang w:val="en-US" w:bidi="ar-SA"/>
        </w:rPr>
        <w:t>文字通信</w:t>
      </w:r>
      <w:r w:rsidRPr="00E64390">
        <w:rPr>
          <w:rFonts w:hint="eastAsia"/>
          <w:sz w:val="21"/>
          <w:szCs w:val="21"/>
          <w:lang w:val="en-US" w:bidi="ar-SA"/>
        </w:rPr>
        <w:t>应用层协议</w:t>
      </w:r>
      <w:r w:rsidR="007E0D0D" w:rsidRPr="00E64390">
        <w:rPr>
          <w:rFonts w:hint="eastAsia"/>
          <w:sz w:val="21"/>
          <w:szCs w:val="21"/>
          <w:lang w:val="en-US" w:bidi="ar-SA"/>
        </w:rPr>
        <w:t>，</w:t>
      </w:r>
      <w:r w:rsidR="009125D0" w:rsidRPr="00E64390">
        <w:rPr>
          <w:rFonts w:hint="eastAsia"/>
          <w:sz w:val="21"/>
          <w:szCs w:val="21"/>
          <w:lang w:val="en-US" w:bidi="ar-SA"/>
        </w:rPr>
        <w:t>聊天</w:t>
      </w:r>
      <w:proofErr w:type="gramStart"/>
      <w:r w:rsidR="009125D0" w:rsidRPr="00E64390">
        <w:rPr>
          <w:rFonts w:hint="eastAsia"/>
          <w:sz w:val="21"/>
          <w:szCs w:val="21"/>
          <w:lang w:val="en-US" w:bidi="ar-SA"/>
        </w:rPr>
        <w:t>记录线</w:t>
      </w:r>
      <w:proofErr w:type="gramEnd"/>
      <w:r w:rsidR="009125D0" w:rsidRPr="00E64390">
        <w:rPr>
          <w:rFonts w:hint="eastAsia"/>
          <w:sz w:val="21"/>
          <w:szCs w:val="21"/>
          <w:lang w:val="en-US" w:bidi="ar-SA"/>
        </w:rPr>
        <w:t>上保存</w:t>
      </w:r>
    </w:p>
    <w:p w:rsidR="00A6213D" w:rsidRDefault="00A6213D" w:rsidP="00C07D42">
      <w:pPr>
        <w:pStyle w:val="a4"/>
        <w:numPr>
          <w:ilvl w:val="0"/>
          <w:numId w:val="41"/>
        </w:numPr>
        <w:spacing w:line="240" w:lineRule="auto"/>
        <w:ind w:left="902" w:firstLineChars="0"/>
        <w:rPr>
          <w:lang w:val="en-US" w:bidi="ar-SA"/>
        </w:rPr>
      </w:pPr>
      <w:r>
        <w:rPr>
          <w:rFonts w:hint="eastAsia"/>
          <w:lang w:val="en-US" w:bidi="ar-SA"/>
        </w:rPr>
        <w:t>大文件传输</w:t>
      </w:r>
    </w:p>
    <w:p w:rsidR="002C70EF" w:rsidRPr="00E64390" w:rsidRDefault="003208D6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1</w:t>
      </w:r>
      <w:r w:rsidRPr="00E64390">
        <w:rPr>
          <w:sz w:val="21"/>
          <w:szCs w:val="21"/>
          <w:lang w:val="en-US" w:bidi="ar-SA"/>
        </w:rPr>
        <w:t>0M</w:t>
      </w:r>
      <w:r w:rsidRPr="00E64390">
        <w:rPr>
          <w:rFonts w:hint="eastAsia"/>
          <w:sz w:val="21"/>
          <w:szCs w:val="21"/>
          <w:lang w:val="en-US" w:bidi="ar-SA"/>
        </w:rPr>
        <w:t>文件快速传输与保存</w:t>
      </w:r>
    </w:p>
    <w:p w:rsidR="00A6213D" w:rsidRDefault="00A6213D" w:rsidP="00C07D42">
      <w:pPr>
        <w:pStyle w:val="a4"/>
        <w:numPr>
          <w:ilvl w:val="0"/>
          <w:numId w:val="41"/>
        </w:numPr>
        <w:spacing w:line="240" w:lineRule="auto"/>
        <w:ind w:left="902" w:firstLineChars="0"/>
        <w:rPr>
          <w:lang w:val="en-US" w:bidi="ar-SA"/>
        </w:rPr>
      </w:pPr>
      <w:r>
        <w:rPr>
          <w:rFonts w:hint="eastAsia"/>
          <w:lang w:val="en-US" w:bidi="ar-SA"/>
        </w:rPr>
        <w:t>良好用户界面</w:t>
      </w:r>
    </w:p>
    <w:p w:rsidR="00A6213D" w:rsidRPr="00E64390" w:rsidRDefault="003B1C66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仿Q</w:t>
      </w:r>
      <w:r w:rsidRPr="00E64390">
        <w:rPr>
          <w:sz w:val="21"/>
          <w:szCs w:val="21"/>
          <w:lang w:val="en-US" w:bidi="ar-SA"/>
        </w:rPr>
        <w:t>Q</w:t>
      </w:r>
      <w:r w:rsidRPr="00E64390">
        <w:rPr>
          <w:rFonts w:hint="eastAsia"/>
          <w:sz w:val="21"/>
          <w:szCs w:val="21"/>
          <w:lang w:val="en-US" w:bidi="ar-SA"/>
        </w:rPr>
        <w:t>的图形化界面设计，</w:t>
      </w:r>
      <w:r w:rsidR="00416CC0" w:rsidRPr="00E64390">
        <w:rPr>
          <w:rFonts w:hint="eastAsia"/>
          <w:sz w:val="21"/>
          <w:szCs w:val="21"/>
          <w:lang w:val="en-US" w:bidi="ar-SA"/>
        </w:rPr>
        <w:t>含有</w:t>
      </w:r>
      <w:r w:rsidRPr="00E64390">
        <w:rPr>
          <w:rFonts w:hint="eastAsia"/>
          <w:sz w:val="21"/>
          <w:szCs w:val="21"/>
          <w:lang w:val="en-US" w:bidi="ar-SA"/>
        </w:rPr>
        <w:t>用户头像等图形化界面</w:t>
      </w:r>
    </w:p>
    <w:p w:rsidR="00143C4F" w:rsidRPr="00145487" w:rsidRDefault="00400B31" w:rsidP="00DC5601">
      <w:pPr>
        <w:ind w:firstLine="482"/>
        <w:rPr>
          <w:b/>
          <w:lang w:val="en-US" w:bidi="ar-SA"/>
        </w:rPr>
      </w:pPr>
      <w:r w:rsidRPr="00145487">
        <w:rPr>
          <w:rFonts w:hint="eastAsia"/>
          <w:b/>
          <w:lang w:val="en-US" w:bidi="ar-SA"/>
        </w:rPr>
        <w:t>选做部分</w:t>
      </w:r>
      <w:r w:rsidR="00B15C3C" w:rsidRPr="00145487">
        <w:rPr>
          <w:rFonts w:hint="eastAsia"/>
          <w:b/>
          <w:lang w:val="en-US" w:bidi="ar-SA"/>
        </w:rPr>
        <w:t>：</w:t>
      </w:r>
    </w:p>
    <w:p w:rsidR="00BE07C7" w:rsidRDefault="00DF0B34" w:rsidP="00C07D42">
      <w:pPr>
        <w:pStyle w:val="a4"/>
        <w:numPr>
          <w:ilvl w:val="0"/>
          <w:numId w:val="40"/>
        </w:numPr>
        <w:spacing w:line="240" w:lineRule="auto"/>
        <w:ind w:left="902" w:firstLineChars="0"/>
        <w:rPr>
          <w:lang w:val="en-US" w:bidi="ar-SA"/>
        </w:rPr>
      </w:pPr>
      <w:proofErr w:type="gramStart"/>
      <w:r w:rsidRPr="00BE07C7">
        <w:rPr>
          <w:rFonts w:hint="eastAsia"/>
          <w:lang w:val="en-US" w:bidi="ar-SA"/>
        </w:rPr>
        <w:t>群聊的</w:t>
      </w:r>
      <w:proofErr w:type="gramEnd"/>
      <w:r w:rsidRPr="00BE07C7">
        <w:rPr>
          <w:rFonts w:hint="eastAsia"/>
          <w:lang w:val="en-US" w:bidi="ar-SA"/>
        </w:rPr>
        <w:t>实现</w:t>
      </w:r>
    </w:p>
    <w:p w:rsidR="00BE07C7" w:rsidRPr="00E64390" w:rsidRDefault="00BE07C7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群组自动组建，</w:t>
      </w:r>
      <w:r w:rsidR="00E768CE" w:rsidRPr="00E64390">
        <w:rPr>
          <w:rFonts w:hint="eastAsia"/>
          <w:sz w:val="21"/>
          <w:szCs w:val="21"/>
          <w:lang w:val="en-US" w:bidi="ar-SA"/>
        </w:rPr>
        <w:t>某一成员下线自动检测保存</w:t>
      </w:r>
      <w:r w:rsidR="00A56D2C" w:rsidRPr="00E64390">
        <w:rPr>
          <w:rFonts w:hint="eastAsia"/>
          <w:sz w:val="21"/>
          <w:szCs w:val="21"/>
          <w:lang w:val="en-US" w:bidi="ar-SA"/>
        </w:rPr>
        <w:t>…</w:t>
      </w:r>
    </w:p>
    <w:p w:rsidR="005D4B8E" w:rsidRDefault="00BA2B7C" w:rsidP="00C07D42">
      <w:pPr>
        <w:pStyle w:val="a4"/>
        <w:numPr>
          <w:ilvl w:val="0"/>
          <w:numId w:val="40"/>
        </w:numPr>
        <w:spacing w:line="240" w:lineRule="auto"/>
        <w:ind w:left="902" w:firstLineChars="0"/>
        <w:rPr>
          <w:lang w:val="en-US" w:bidi="ar-SA"/>
        </w:rPr>
      </w:pPr>
      <w:r w:rsidRPr="00BE07C7">
        <w:rPr>
          <w:rFonts w:hint="eastAsia"/>
          <w:lang w:val="en-US" w:bidi="ar-SA"/>
        </w:rPr>
        <w:t>文件</w:t>
      </w:r>
      <w:proofErr w:type="gramStart"/>
      <w:r w:rsidR="00C2299E" w:rsidRPr="00BE07C7">
        <w:rPr>
          <w:rFonts w:hint="eastAsia"/>
          <w:lang w:val="en-US" w:bidi="ar-SA"/>
        </w:rPr>
        <w:t>的群聊分发</w:t>
      </w:r>
      <w:proofErr w:type="gramEnd"/>
      <w:r w:rsidR="00C46AD0" w:rsidRPr="00BE07C7">
        <w:rPr>
          <w:rFonts w:hint="eastAsia"/>
          <w:lang w:val="en-US" w:bidi="ar-SA"/>
        </w:rPr>
        <w:t>：</w:t>
      </w:r>
    </w:p>
    <w:p w:rsidR="005F36EB" w:rsidRPr="00E64390" w:rsidRDefault="0005248F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sz w:val="21"/>
          <w:szCs w:val="21"/>
          <w:lang w:val="en-US" w:bidi="ar-SA"/>
        </w:rPr>
        <w:t>10M</w:t>
      </w:r>
      <w:r w:rsidRPr="00E64390">
        <w:rPr>
          <w:rFonts w:hint="eastAsia"/>
          <w:sz w:val="21"/>
          <w:szCs w:val="21"/>
          <w:lang w:val="en-US" w:bidi="ar-SA"/>
        </w:rPr>
        <w:t>文件</w:t>
      </w:r>
      <w:r w:rsidR="00215745" w:rsidRPr="00E64390">
        <w:rPr>
          <w:rFonts w:hint="eastAsia"/>
          <w:sz w:val="21"/>
          <w:szCs w:val="21"/>
          <w:lang w:val="en-US" w:bidi="ar-SA"/>
        </w:rPr>
        <w:t>共享分发与自动保存</w:t>
      </w:r>
    </w:p>
    <w:p w:rsidR="004A7EDA" w:rsidRDefault="004A7EDA" w:rsidP="00C07D42">
      <w:pPr>
        <w:pStyle w:val="a4"/>
        <w:numPr>
          <w:ilvl w:val="0"/>
          <w:numId w:val="40"/>
        </w:numPr>
        <w:spacing w:line="240" w:lineRule="auto"/>
        <w:ind w:left="902" w:firstLineChars="0"/>
        <w:rPr>
          <w:lang w:val="en-US" w:bidi="ar-SA"/>
        </w:rPr>
      </w:pPr>
      <w:r w:rsidRPr="005047B7">
        <w:rPr>
          <w:rFonts w:hint="eastAsia"/>
          <w:lang w:val="en-US" w:bidi="ar-SA"/>
        </w:rPr>
        <w:t>聊天记录</w:t>
      </w:r>
      <w:r w:rsidR="005F70A0" w:rsidRPr="005047B7">
        <w:rPr>
          <w:rFonts w:hint="eastAsia"/>
          <w:lang w:val="en-US" w:bidi="ar-SA"/>
        </w:rPr>
        <w:t>浏览</w:t>
      </w:r>
      <w:r w:rsidR="00CB4001" w:rsidRPr="005047B7">
        <w:rPr>
          <w:rFonts w:hint="eastAsia"/>
          <w:lang w:val="en-US" w:bidi="ar-SA"/>
        </w:rPr>
        <w:t>（在线状态）</w:t>
      </w:r>
      <w:r w:rsidR="00344C57" w:rsidRPr="005047B7">
        <w:rPr>
          <w:rFonts w:hint="eastAsia"/>
          <w:lang w:val="en-US" w:bidi="ar-SA"/>
        </w:rPr>
        <w:t>：</w:t>
      </w:r>
    </w:p>
    <w:p w:rsidR="00FA0EE4" w:rsidRDefault="00FA0EE4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r w:rsidRPr="00E64390">
        <w:rPr>
          <w:rFonts w:hint="eastAsia"/>
          <w:sz w:val="21"/>
          <w:szCs w:val="21"/>
          <w:lang w:val="en-US" w:bidi="ar-SA"/>
        </w:rPr>
        <w:t>好友下线后</w:t>
      </w:r>
      <w:r w:rsidR="00EE17D6" w:rsidRPr="00E64390">
        <w:rPr>
          <w:rFonts w:hint="eastAsia"/>
          <w:sz w:val="21"/>
          <w:szCs w:val="21"/>
          <w:lang w:val="en-US" w:bidi="ar-SA"/>
        </w:rPr>
        <w:t>不能通话，但</w:t>
      </w:r>
      <w:r w:rsidRPr="00E64390">
        <w:rPr>
          <w:rFonts w:hint="eastAsia"/>
          <w:sz w:val="21"/>
          <w:szCs w:val="21"/>
          <w:lang w:val="en-US" w:bidi="ar-SA"/>
        </w:rPr>
        <w:t>可以回</w:t>
      </w:r>
      <w:proofErr w:type="gramStart"/>
      <w:r w:rsidRPr="00E64390">
        <w:rPr>
          <w:rFonts w:hint="eastAsia"/>
          <w:sz w:val="21"/>
          <w:szCs w:val="21"/>
          <w:lang w:val="en-US" w:bidi="ar-SA"/>
        </w:rPr>
        <w:t>览</w:t>
      </w:r>
      <w:proofErr w:type="gramEnd"/>
      <w:r w:rsidR="00864CE2" w:rsidRPr="00E64390">
        <w:rPr>
          <w:rFonts w:hint="eastAsia"/>
          <w:sz w:val="21"/>
          <w:szCs w:val="21"/>
          <w:lang w:val="en-US" w:bidi="ar-SA"/>
        </w:rPr>
        <w:t>聊天</w:t>
      </w:r>
      <w:r w:rsidRPr="00E64390">
        <w:rPr>
          <w:rFonts w:hint="eastAsia"/>
          <w:sz w:val="21"/>
          <w:szCs w:val="21"/>
          <w:lang w:val="en-US" w:bidi="ar-SA"/>
        </w:rPr>
        <w:t>记录</w:t>
      </w:r>
    </w:p>
    <w:p w:rsidR="000E29EE" w:rsidRDefault="000E29EE" w:rsidP="000E29EE">
      <w:pPr>
        <w:pStyle w:val="a4"/>
        <w:numPr>
          <w:ilvl w:val="0"/>
          <w:numId w:val="40"/>
        </w:numPr>
        <w:spacing w:line="240" w:lineRule="auto"/>
        <w:ind w:firstLineChars="0"/>
        <w:rPr>
          <w:sz w:val="21"/>
          <w:szCs w:val="21"/>
          <w:lang w:val="en-US" w:bidi="ar-SA"/>
        </w:rPr>
      </w:pPr>
      <w:r>
        <w:rPr>
          <w:rFonts w:hint="eastAsia"/>
          <w:sz w:val="21"/>
          <w:szCs w:val="21"/>
          <w:lang w:val="en-US" w:bidi="ar-SA"/>
        </w:rPr>
        <w:t>U</w:t>
      </w:r>
      <w:r>
        <w:rPr>
          <w:sz w:val="21"/>
          <w:szCs w:val="21"/>
          <w:lang w:val="en-US" w:bidi="ar-SA"/>
        </w:rPr>
        <w:t>DP</w:t>
      </w:r>
      <w:r>
        <w:rPr>
          <w:rFonts w:hint="eastAsia"/>
          <w:sz w:val="21"/>
          <w:szCs w:val="21"/>
          <w:lang w:val="en-US" w:bidi="ar-SA"/>
        </w:rPr>
        <w:t>模式发送</w:t>
      </w:r>
    </w:p>
    <w:p w:rsidR="00BF5DCC" w:rsidRDefault="00BF5DCC" w:rsidP="00C07D42">
      <w:pPr>
        <w:pStyle w:val="a4"/>
        <w:spacing w:line="240" w:lineRule="auto"/>
        <w:ind w:left="902" w:firstLineChars="0" w:firstLine="0"/>
        <w:rPr>
          <w:sz w:val="21"/>
          <w:szCs w:val="21"/>
          <w:lang w:val="en-US" w:bidi="ar-SA"/>
        </w:rPr>
      </w:pPr>
      <w:bookmarkStart w:id="1" w:name="_GoBack"/>
      <w:bookmarkEnd w:id="1"/>
    </w:p>
    <w:p w:rsidR="00BF5DCC" w:rsidRDefault="00712BB3" w:rsidP="00780C50">
      <w:pPr>
        <w:ind w:firstLineChars="0" w:firstLine="480"/>
        <w:rPr>
          <w:sz w:val="21"/>
          <w:szCs w:val="21"/>
          <w:lang w:val="en-US" w:bidi="ar-SA"/>
        </w:rPr>
      </w:pPr>
      <w:r>
        <w:rPr>
          <w:rFonts w:hint="eastAsia"/>
          <w:sz w:val="21"/>
          <w:szCs w:val="21"/>
          <w:lang w:val="en-US" w:bidi="ar-SA"/>
        </w:rPr>
        <w:t>关于以上功能的</w:t>
      </w:r>
      <w:r w:rsidRPr="00D17E5D">
        <w:rPr>
          <w:rFonts w:hint="eastAsia"/>
          <w:b/>
          <w:color w:val="FF0000"/>
          <w:sz w:val="21"/>
          <w:szCs w:val="21"/>
          <w:lang w:val="en-US" w:bidi="ar-SA"/>
        </w:rPr>
        <w:t>讲解演示视频</w:t>
      </w:r>
      <w:r>
        <w:rPr>
          <w:rFonts w:hint="eastAsia"/>
          <w:sz w:val="21"/>
          <w:szCs w:val="21"/>
          <w:lang w:val="en-US" w:bidi="ar-SA"/>
        </w:rPr>
        <w:t>在项目文件夹下。</w:t>
      </w:r>
    </w:p>
    <w:p w:rsidR="003C5FFA" w:rsidRPr="00780C50" w:rsidRDefault="003C5FFA" w:rsidP="00780C50">
      <w:pPr>
        <w:ind w:firstLineChars="0" w:firstLine="480"/>
        <w:rPr>
          <w:sz w:val="21"/>
          <w:szCs w:val="21"/>
          <w:lang w:val="en-US" w:bidi="ar-SA"/>
        </w:rPr>
      </w:pPr>
      <w:r>
        <w:rPr>
          <w:rFonts w:hint="eastAsia"/>
          <w:sz w:val="21"/>
          <w:szCs w:val="21"/>
          <w:lang w:val="en-US" w:bidi="ar-SA"/>
        </w:rPr>
        <w:t>视频也已经上传至网盘</w:t>
      </w:r>
      <w:r w:rsidR="00C8488F">
        <w:rPr>
          <w:rFonts w:hint="eastAsia"/>
          <w:sz w:val="21"/>
          <w:szCs w:val="21"/>
          <w:lang w:val="en-US" w:bidi="ar-SA"/>
        </w:rPr>
        <w:t>：</w:t>
      </w:r>
      <w:r w:rsidR="00550708" w:rsidRPr="00550708">
        <w:rPr>
          <w:sz w:val="21"/>
          <w:szCs w:val="21"/>
          <w:lang w:val="en-US" w:bidi="ar-SA"/>
        </w:rPr>
        <w:t>https://cloud.tsinghua.edu.cn/d/bd041f6501e9456c99fc/</w:t>
      </w:r>
    </w:p>
    <w:p w:rsidR="00D126FB" w:rsidRDefault="005F2352" w:rsidP="00D126FB">
      <w:pPr>
        <w:pStyle w:val="1"/>
        <w:ind w:right="240"/>
        <w:rPr>
          <w:lang w:val="en-US" w:bidi="ar-SA"/>
        </w:rPr>
      </w:pPr>
      <w:bookmarkStart w:id="2" w:name="_Toc28522001"/>
      <w:r>
        <w:rPr>
          <w:rFonts w:hint="eastAsia"/>
          <w:lang w:val="en-US" w:bidi="ar-SA"/>
        </w:rPr>
        <w:t>功能实现详述</w:t>
      </w:r>
      <w:bookmarkEnd w:id="2"/>
    </w:p>
    <w:p w:rsidR="00511071" w:rsidRDefault="00CE076B" w:rsidP="00BD4746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我们把主体功能分为四个大类</w:t>
      </w:r>
      <w:r w:rsidR="00D7768B">
        <w:rPr>
          <w:rFonts w:hint="eastAsia"/>
          <w:lang w:val="en-US" w:bidi="ar-SA"/>
        </w:rPr>
        <w:t>，</w:t>
      </w:r>
      <w:r w:rsidR="00BD4746">
        <w:rPr>
          <w:rFonts w:hint="eastAsia"/>
          <w:lang w:val="en-US" w:bidi="ar-SA"/>
        </w:rPr>
        <w:t>包括</w:t>
      </w:r>
      <w:r w:rsidR="00BD4746">
        <w:rPr>
          <w:lang w:val="en-US" w:bidi="ar-SA"/>
        </w:rPr>
        <w:t>CS</w:t>
      </w:r>
      <w:r w:rsidR="00BD4746">
        <w:rPr>
          <w:rFonts w:hint="eastAsia"/>
          <w:lang w:val="en-US" w:bidi="ar-SA"/>
        </w:rPr>
        <w:t>服务体系，T</w:t>
      </w:r>
      <w:r w:rsidR="00BD4746">
        <w:rPr>
          <w:lang w:val="en-US" w:bidi="ar-SA"/>
        </w:rPr>
        <w:t>CP</w:t>
      </w:r>
      <w:r w:rsidR="00BD4746">
        <w:rPr>
          <w:rFonts w:hint="eastAsia"/>
          <w:lang w:val="en-US" w:bidi="ar-SA"/>
        </w:rPr>
        <w:t>单点通信，</w:t>
      </w:r>
      <w:proofErr w:type="gramStart"/>
      <w:r w:rsidR="00AB5DFA">
        <w:rPr>
          <w:rFonts w:hint="eastAsia"/>
          <w:lang w:val="en-US" w:bidi="ar-SA"/>
        </w:rPr>
        <w:t>群聊通信</w:t>
      </w:r>
      <w:proofErr w:type="gramEnd"/>
      <w:r w:rsidR="00AB5DFA">
        <w:rPr>
          <w:rFonts w:hint="eastAsia"/>
          <w:lang w:val="en-US" w:bidi="ar-SA"/>
        </w:rPr>
        <w:t>，</w:t>
      </w:r>
      <w:r w:rsidR="00951D6C">
        <w:rPr>
          <w:rFonts w:hint="eastAsia"/>
          <w:lang w:val="en-US" w:bidi="ar-SA"/>
        </w:rPr>
        <w:t>扩展功能</w:t>
      </w:r>
      <w:r w:rsidR="006201E9">
        <w:rPr>
          <w:rFonts w:hint="eastAsia"/>
          <w:lang w:val="en-US" w:bidi="ar-SA"/>
        </w:rPr>
        <w:t>。</w:t>
      </w:r>
      <w:r w:rsidR="00AB496F">
        <w:rPr>
          <w:rFonts w:hint="eastAsia"/>
          <w:lang w:val="en-US" w:bidi="ar-SA"/>
        </w:rPr>
        <w:t>下面我们将对这四个模块分别阐述</w:t>
      </w:r>
      <w:r w:rsidR="002F7CE6">
        <w:rPr>
          <w:rFonts w:hint="eastAsia"/>
          <w:lang w:val="en-US" w:bidi="ar-SA"/>
        </w:rPr>
        <w:t>。</w:t>
      </w:r>
    </w:p>
    <w:p w:rsidR="005A7D1D" w:rsidRDefault="005A7D1D" w:rsidP="00BD4746">
      <w:pPr>
        <w:ind w:firstLine="480"/>
        <w:rPr>
          <w:lang w:val="en-US" w:bidi="ar-SA"/>
        </w:rPr>
      </w:pPr>
    </w:p>
    <w:p w:rsidR="00DE4D1C" w:rsidRDefault="00DE4D1C" w:rsidP="00BD4746">
      <w:pPr>
        <w:ind w:firstLine="480"/>
        <w:rPr>
          <w:lang w:val="en-US" w:bidi="ar-SA"/>
        </w:rPr>
      </w:pPr>
      <w:r>
        <w:rPr>
          <w:lang w:val="en-US" w:bidi="ar-SA"/>
        </w:rPr>
        <w:t>CS</w:t>
      </w:r>
      <w:r>
        <w:rPr>
          <w:rFonts w:hint="eastAsia"/>
          <w:lang w:val="en-US" w:bidi="ar-SA"/>
        </w:rPr>
        <w:t>服务体系</w:t>
      </w:r>
      <w:r w:rsidR="00AB1511">
        <w:rPr>
          <w:rFonts w:hint="eastAsia"/>
          <w:lang w:val="en-US" w:bidi="ar-SA"/>
        </w:rPr>
        <w:t>：包括与服务器相关的登陆查询部分以及本系统的</w:t>
      </w:r>
      <w:r w:rsidR="002263B6">
        <w:rPr>
          <w:rFonts w:hint="eastAsia"/>
          <w:lang w:val="en-US" w:bidi="ar-SA"/>
        </w:rPr>
        <w:t>宏观架构</w:t>
      </w:r>
      <w:r w:rsidR="00C40DA9">
        <w:rPr>
          <w:rFonts w:hint="eastAsia"/>
          <w:lang w:val="en-US" w:bidi="ar-SA"/>
        </w:rPr>
        <w:t>。</w:t>
      </w:r>
    </w:p>
    <w:p w:rsidR="00D87B4F" w:rsidRDefault="00482ABB" w:rsidP="00BD4746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单点通信：</w:t>
      </w:r>
      <w:r w:rsidR="0039503B">
        <w:rPr>
          <w:rFonts w:hint="eastAsia"/>
          <w:lang w:val="en-US" w:bidi="ar-SA"/>
        </w:rPr>
        <w:t>阐述T</w:t>
      </w:r>
      <w:r w:rsidR="0039503B">
        <w:rPr>
          <w:lang w:val="en-US" w:bidi="ar-SA"/>
        </w:rPr>
        <w:t>CP</w:t>
      </w:r>
      <w:r w:rsidR="0039503B">
        <w:rPr>
          <w:rFonts w:hint="eastAsia"/>
          <w:lang w:val="en-US" w:bidi="ar-SA"/>
        </w:rPr>
        <w:t>通信方法以及对聊天记录的保存和维护。</w:t>
      </w:r>
    </w:p>
    <w:p w:rsidR="005E3CFF" w:rsidRDefault="00657922" w:rsidP="00BD4746">
      <w:pPr>
        <w:ind w:firstLine="480"/>
        <w:rPr>
          <w:lang w:val="en-US" w:bidi="ar-SA"/>
        </w:rPr>
      </w:pPr>
      <w:proofErr w:type="gramStart"/>
      <w:r>
        <w:rPr>
          <w:rFonts w:hint="eastAsia"/>
          <w:lang w:val="en-US" w:bidi="ar-SA"/>
        </w:rPr>
        <w:t>群聊通信</w:t>
      </w:r>
      <w:proofErr w:type="gramEnd"/>
      <w:r>
        <w:rPr>
          <w:rFonts w:hint="eastAsia"/>
          <w:lang w:val="en-US" w:bidi="ar-SA"/>
        </w:rPr>
        <w:t>：</w:t>
      </w:r>
      <w:proofErr w:type="gramStart"/>
      <w:r>
        <w:rPr>
          <w:rFonts w:hint="eastAsia"/>
          <w:lang w:val="en-US" w:bidi="ar-SA"/>
        </w:rPr>
        <w:t>阐述群聊通信</w:t>
      </w:r>
      <w:proofErr w:type="gramEnd"/>
      <w:r>
        <w:rPr>
          <w:rFonts w:hint="eastAsia"/>
          <w:lang w:val="en-US" w:bidi="ar-SA"/>
        </w:rPr>
        <w:t>思路与文件分发思路</w:t>
      </w:r>
      <w:r w:rsidR="00AC2443">
        <w:rPr>
          <w:rFonts w:hint="eastAsia"/>
          <w:lang w:val="en-US" w:bidi="ar-SA"/>
        </w:rPr>
        <w:t>。</w:t>
      </w:r>
    </w:p>
    <w:p w:rsidR="00D24D05" w:rsidRDefault="0014348F" w:rsidP="008556CB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扩展功能</w:t>
      </w:r>
      <w:r w:rsidR="008E4A59">
        <w:rPr>
          <w:rFonts w:hint="eastAsia"/>
          <w:lang w:val="en-US" w:bidi="ar-SA"/>
        </w:rPr>
        <w:t>：包括头像，</w:t>
      </w:r>
      <w:r w:rsidR="003B0762">
        <w:rPr>
          <w:rFonts w:hint="eastAsia"/>
          <w:lang w:val="en-US" w:bidi="ar-SA"/>
        </w:rPr>
        <w:t>大文件分发，</w:t>
      </w:r>
      <w:r w:rsidR="008E4A59">
        <w:rPr>
          <w:rFonts w:hint="eastAsia"/>
          <w:lang w:val="en-US" w:bidi="ar-SA"/>
        </w:rPr>
        <w:t>历史记录等选做部分功能</w:t>
      </w:r>
      <w:r w:rsidR="005F3140">
        <w:rPr>
          <w:rFonts w:hint="eastAsia"/>
          <w:lang w:val="en-US" w:bidi="ar-SA"/>
        </w:rPr>
        <w:t>。</w:t>
      </w:r>
    </w:p>
    <w:p w:rsidR="007C323E" w:rsidRPr="007C323E" w:rsidRDefault="009234AE" w:rsidP="007C323E">
      <w:pPr>
        <w:pStyle w:val="2"/>
        <w:rPr>
          <w:lang w:val="en-US" w:bidi="ar-SA"/>
        </w:rPr>
      </w:pPr>
      <w:bookmarkStart w:id="3" w:name="_Toc28522002"/>
      <w:r>
        <w:rPr>
          <w:rFonts w:hint="eastAsia"/>
          <w:lang w:val="en-US" w:bidi="ar-SA"/>
        </w:rPr>
        <w:t>C</w:t>
      </w:r>
      <w:r>
        <w:rPr>
          <w:lang w:val="en-US" w:bidi="ar-SA"/>
        </w:rPr>
        <w:t>S</w:t>
      </w:r>
      <w:r>
        <w:rPr>
          <w:rFonts w:hint="eastAsia"/>
          <w:lang w:val="en-US" w:bidi="ar-SA"/>
        </w:rPr>
        <w:t>服务体系</w:t>
      </w:r>
      <w:bookmarkEnd w:id="3"/>
    </w:p>
    <w:p w:rsidR="002D0542" w:rsidRDefault="00095ED9" w:rsidP="002D0542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本</w:t>
      </w:r>
      <w:r w:rsidR="00804284">
        <w:rPr>
          <w:rFonts w:hint="eastAsia"/>
          <w:lang w:val="en-US" w:bidi="ar-SA"/>
        </w:rPr>
        <w:t>聊天程序</w:t>
      </w:r>
      <w:r w:rsidR="00F37D7E">
        <w:rPr>
          <w:rFonts w:hint="eastAsia"/>
          <w:lang w:val="en-US" w:bidi="ar-SA"/>
        </w:rPr>
        <w:t>采用的</w:t>
      </w:r>
      <w:r w:rsidR="00804284">
        <w:rPr>
          <w:rFonts w:hint="eastAsia"/>
          <w:lang w:val="en-US" w:bidi="ar-SA"/>
        </w:rPr>
        <w:t>是C</w:t>
      </w:r>
      <w:r w:rsidR="00804284">
        <w:rPr>
          <w:lang w:val="en-US" w:bidi="ar-SA"/>
        </w:rPr>
        <w:t>S-P2P</w:t>
      </w:r>
      <w:r w:rsidR="00804284">
        <w:rPr>
          <w:rFonts w:hint="eastAsia"/>
          <w:lang w:val="en-US" w:bidi="ar-SA"/>
        </w:rPr>
        <w:t>的混合架构</w:t>
      </w:r>
      <w:r w:rsidR="003611B1">
        <w:rPr>
          <w:rFonts w:hint="eastAsia"/>
          <w:lang w:val="en-US" w:bidi="ar-SA"/>
        </w:rPr>
        <w:t>，用户登录后</w:t>
      </w:r>
      <w:r w:rsidR="00A413D1">
        <w:rPr>
          <w:rFonts w:hint="eastAsia"/>
          <w:lang w:val="en-US" w:bidi="ar-SA"/>
        </w:rPr>
        <w:t>与服务器通讯获得并且维护好友的</w:t>
      </w:r>
      <w:r w:rsidR="00B61254">
        <w:rPr>
          <w:rFonts w:hint="eastAsia"/>
          <w:lang w:val="en-US" w:bidi="ar-SA"/>
        </w:rPr>
        <w:t>I</w:t>
      </w:r>
      <w:r w:rsidR="00B61254">
        <w:rPr>
          <w:lang w:val="en-US" w:bidi="ar-SA"/>
        </w:rPr>
        <w:t>P</w:t>
      </w:r>
      <w:r w:rsidR="006E175B">
        <w:rPr>
          <w:rFonts w:hint="eastAsia"/>
          <w:lang w:val="en-US" w:bidi="ar-SA"/>
        </w:rPr>
        <w:t>相关信息</w:t>
      </w:r>
      <w:r w:rsidR="00B61254">
        <w:rPr>
          <w:rFonts w:hint="eastAsia"/>
          <w:lang w:val="en-US" w:bidi="ar-SA"/>
        </w:rPr>
        <w:t>，此后</w:t>
      </w:r>
      <w:r w:rsidR="00D3347E">
        <w:rPr>
          <w:rFonts w:hint="eastAsia"/>
          <w:lang w:val="en-US" w:bidi="ar-SA"/>
        </w:rPr>
        <w:t>用户与好友建立P</w:t>
      </w:r>
      <w:r w:rsidR="00D3347E">
        <w:rPr>
          <w:lang w:val="en-US" w:bidi="ar-SA"/>
        </w:rPr>
        <w:t>2P</w:t>
      </w:r>
      <w:r w:rsidR="00D3347E">
        <w:rPr>
          <w:rFonts w:hint="eastAsia"/>
          <w:lang w:val="en-US" w:bidi="ar-SA"/>
        </w:rPr>
        <w:t>通信渠道，并通过这个渠道</w:t>
      </w:r>
      <w:r w:rsidR="006400C6">
        <w:rPr>
          <w:rFonts w:hint="eastAsia"/>
          <w:lang w:val="en-US" w:bidi="ar-SA"/>
        </w:rPr>
        <w:t>维</w:t>
      </w:r>
      <w:r w:rsidR="006400C6">
        <w:rPr>
          <w:rFonts w:hint="eastAsia"/>
          <w:lang w:val="en-US" w:bidi="ar-SA"/>
        </w:rPr>
        <w:lastRenderedPageBreak/>
        <w:t>护好友网络的其他</w:t>
      </w:r>
      <w:r w:rsidR="002366A5">
        <w:rPr>
          <w:rFonts w:hint="eastAsia"/>
          <w:lang w:val="en-US" w:bidi="ar-SA"/>
        </w:rPr>
        <w:t>用户</w:t>
      </w:r>
      <w:r w:rsidR="006400C6">
        <w:rPr>
          <w:rFonts w:hint="eastAsia"/>
          <w:lang w:val="en-US" w:bidi="ar-SA"/>
        </w:rPr>
        <w:t>信息</w:t>
      </w:r>
      <w:r w:rsidR="00E41330">
        <w:rPr>
          <w:rFonts w:hint="eastAsia"/>
          <w:lang w:val="en-US" w:bidi="ar-SA"/>
        </w:rPr>
        <w:t>。</w:t>
      </w:r>
    </w:p>
    <w:p w:rsidR="00125D6B" w:rsidRDefault="002B7549" w:rsidP="002D0542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为了实现这一功能</w:t>
      </w:r>
      <w:r w:rsidR="004845E5">
        <w:rPr>
          <w:rFonts w:hint="eastAsia"/>
          <w:lang w:val="en-US" w:bidi="ar-SA"/>
        </w:rPr>
        <w:t>，同时为了保证</w:t>
      </w:r>
      <w:r w:rsidR="00121A97">
        <w:rPr>
          <w:rFonts w:hint="eastAsia"/>
          <w:lang w:val="en-US" w:bidi="ar-SA"/>
        </w:rPr>
        <w:t>在同一台电脑上可以进行方便的调试</w:t>
      </w:r>
      <w:r w:rsidR="00AB7BAB">
        <w:rPr>
          <w:rFonts w:hint="eastAsia"/>
          <w:lang w:val="en-US" w:bidi="ar-SA"/>
        </w:rPr>
        <w:t>，我们</w:t>
      </w:r>
      <w:r w:rsidR="00C20BF0">
        <w:rPr>
          <w:rFonts w:hint="eastAsia"/>
          <w:lang w:val="en-US" w:bidi="ar-SA"/>
        </w:rPr>
        <w:t>采用如下方法</w:t>
      </w:r>
      <w:r w:rsidR="00036254">
        <w:rPr>
          <w:rFonts w:hint="eastAsia"/>
          <w:lang w:val="en-US" w:bidi="ar-SA"/>
        </w:rPr>
        <w:t>分配</w:t>
      </w:r>
      <w:r w:rsidR="00983458">
        <w:rPr>
          <w:rFonts w:hint="eastAsia"/>
          <w:lang w:val="en-US" w:bidi="ar-SA"/>
        </w:rPr>
        <w:t>系统端口号</w:t>
      </w:r>
      <w:r w:rsidR="00D13B86">
        <w:rPr>
          <w:rFonts w:hint="eastAsia"/>
          <w:lang w:val="en-US" w:bidi="ar-SA"/>
        </w:rPr>
        <w:t>。</w:t>
      </w:r>
    </w:p>
    <w:p w:rsidR="000D2BE9" w:rsidRDefault="005F6BF4" w:rsidP="002D0542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对于每一个用户</w:t>
      </w:r>
      <w:r w:rsidR="00536693">
        <w:rPr>
          <w:rFonts w:hint="eastAsia"/>
          <w:lang w:val="en-US" w:bidi="ar-SA"/>
        </w:rPr>
        <w:t>，其用户代理程序运行从始至终</w:t>
      </w:r>
      <w:proofErr w:type="gramStart"/>
      <w:r w:rsidR="00A63368">
        <w:rPr>
          <w:rFonts w:hint="eastAsia"/>
          <w:lang w:val="en-US" w:bidi="ar-SA"/>
        </w:rPr>
        <w:t>只同时</w:t>
      </w:r>
      <w:proofErr w:type="gramEnd"/>
      <w:r w:rsidR="00A63368">
        <w:rPr>
          <w:rFonts w:hint="eastAsia"/>
          <w:lang w:val="en-US" w:bidi="ar-SA"/>
        </w:rPr>
        <w:t>使用两个</w:t>
      </w:r>
      <w:r w:rsidR="00CC3331">
        <w:rPr>
          <w:rFonts w:hint="eastAsia"/>
          <w:lang w:val="en-US" w:bidi="ar-SA"/>
        </w:rPr>
        <w:t>端口</w:t>
      </w:r>
      <w:r w:rsidR="00AA1840">
        <w:rPr>
          <w:rFonts w:hint="eastAsia"/>
          <w:lang w:val="en-US" w:bidi="ar-SA"/>
        </w:rPr>
        <w:t>，其中包括一个接收端口</w:t>
      </w:r>
      <w:r w:rsidR="00B943AC">
        <w:rPr>
          <w:rFonts w:hint="eastAsia"/>
          <w:lang w:val="en-US" w:bidi="ar-SA"/>
        </w:rPr>
        <w:t>（</w:t>
      </w:r>
      <w:r w:rsidR="00971D82">
        <w:rPr>
          <w:rFonts w:hint="eastAsia"/>
          <w:lang w:val="en-US" w:bidi="ar-SA"/>
        </w:rPr>
        <w:t>端口号固定，且为</w:t>
      </w:r>
      <w:r w:rsidR="00AE3DDD">
        <w:rPr>
          <w:rFonts w:hint="eastAsia"/>
          <w:lang w:val="en-US" w:bidi="ar-SA"/>
        </w:rPr>
        <w:t>学号后</w:t>
      </w:r>
      <w:r w:rsidR="00063BCC">
        <w:rPr>
          <w:rFonts w:hint="eastAsia"/>
          <w:lang w:val="en-US" w:bidi="ar-SA"/>
        </w:rPr>
        <w:t>4</w:t>
      </w:r>
      <w:r w:rsidR="00AE3DDD">
        <w:rPr>
          <w:rFonts w:hint="eastAsia"/>
          <w:lang w:val="en-US" w:bidi="ar-SA"/>
        </w:rPr>
        <w:t>位+</w:t>
      </w:r>
      <w:r w:rsidR="00AE3DDD">
        <w:rPr>
          <w:lang w:val="en-US" w:bidi="ar-SA"/>
        </w:rPr>
        <w:t>10000</w:t>
      </w:r>
      <w:r w:rsidR="00AD1D12">
        <w:rPr>
          <w:rFonts w:hint="eastAsia"/>
          <w:lang w:val="en-US" w:bidi="ar-SA"/>
        </w:rPr>
        <w:t>，保证同一系统下不出现学号重合</w:t>
      </w:r>
      <w:r w:rsidR="00B943AC">
        <w:rPr>
          <w:rFonts w:hint="eastAsia"/>
          <w:lang w:val="en-US" w:bidi="ar-SA"/>
        </w:rPr>
        <w:t>）</w:t>
      </w:r>
      <w:r w:rsidR="007D6E08">
        <w:rPr>
          <w:rFonts w:hint="eastAsia"/>
          <w:lang w:val="en-US" w:bidi="ar-SA"/>
        </w:rPr>
        <w:t>；</w:t>
      </w:r>
      <w:r w:rsidR="00E0388D">
        <w:rPr>
          <w:rFonts w:hint="eastAsia"/>
          <w:lang w:val="en-US" w:bidi="ar-SA"/>
        </w:rPr>
        <w:t>一个发送端口，</w:t>
      </w:r>
      <w:r w:rsidR="00E52383">
        <w:rPr>
          <w:rFonts w:hint="eastAsia"/>
          <w:lang w:val="en-US" w:bidi="ar-SA"/>
        </w:rPr>
        <w:t>端口随机分配</w:t>
      </w:r>
      <w:r w:rsidR="00BC3F94">
        <w:rPr>
          <w:rFonts w:hint="eastAsia"/>
          <w:lang w:val="en-US" w:bidi="ar-SA"/>
        </w:rPr>
        <w:t>。</w:t>
      </w:r>
      <w:r w:rsidR="003F54E5">
        <w:rPr>
          <w:rFonts w:hint="eastAsia"/>
          <w:lang w:val="en-US" w:bidi="ar-SA"/>
        </w:rPr>
        <w:t>主要采用传输层T</w:t>
      </w:r>
      <w:r w:rsidR="003F54E5">
        <w:rPr>
          <w:lang w:val="en-US" w:bidi="ar-SA"/>
        </w:rPr>
        <w:t>CP</w:t>
      </w:r>
      <w:r w:rsidR="003F54E5">
        <w:rPr>
          <w:rFonts w:hint="eastAsia"/>
          <w:lang w:val="en-US" w:bidi="ar-SA"/>
        </w:rPr>
        <w:t>协议</w:t>
      </w:r>
      <w:r w:rsidR="00EE6710">
        <w:rPr>
          <w:rFonts w:hint="eastAsia"/>
          <w:lang w:val="en-US" w:bidi="ar-SA"/>
        </w:rPr>
        <w:t>，在同一会话窗口下，保持T</w:t>
      </w:r>
      <w:r w:rsidR="00EE6710">
        <w:rPr>
          <w:lang w:val="en-US" w:bidi="ar-SA"/>
        </w:rPr>
        <w:t>CP</w:t>
      </w:r>
      <w:r w:rsidR="00EE6710">
        <w:rPr>
          <w:rFonts w:hint="eastAsia"/>
          <w:lang w:val="en-US" w:bidi="ar-SA"/>
        </w:rPr>
        <w:t>连接，一旦更换回答则重新维护T</w:t>
      </w:r>
      <w:r w:rsidR="00EE6710">
        <w:rPr>
          <w:lang w:val="en-US" w:bidi="ar-SA"/>
        </w:rPr>
        <w:t>CP</w:t>
      </w:r>
      <w:r w:rsidR="00EE6710">
        <w:rPr>
          <w:rFonts w:hint="eastAsia"/>
          <w:lang w:val="en-US" w:bidi="ar-SA"/>
        </w:rPr>
        <w:t>连接</w:t>
      </w:r>
      <w:r w:rsidR="00F76B72">
        <w:rPr>
          <w:rFonts w:hint="eastAsia"/>
          <w:lang w:val="en-US" w:bidi="ar-SA"/>
        </w:rPr>
        <w:t>。</w:t>
      </w:r>
    </w:p>
    <w:p w:rsidR="007C323E" w:rsidRDefault="007C323E" w:rsidP="002D0542">
      <w:pPr>
        <w:ind w:firstLine="480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0" distR="0" wp14:anchorId="7C5E5F6B" wp14:editId="4B7F75AB">
            <wp:extent cx="2851688" cy="1992137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17" cy="199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B2" w:rsidRDefault="00E077B2" w:rsidP="002D0542">
      <w:pPr>
        <w:ind w:firstLine="480"/>
        <w:rPr>
          <w:lang w:val="en-US" w:bidi="ar-SA"/>
        </w:rPr>
      </w:pPr>
    </w:p>
    <w:p w:rsidR="00E077B2" w:rsidRDefault="00B909AE" w:rsidP="00905E2D">
      <w:pPr>
        <w:pStyle w:val="2"/>
        <w:rPr>
          <w:lang w:val="en-US" w:bidi="ar-SA"/>
        </w:rPr>
      </w:pPr>
      <w:bookmarkStart w:id="4" w:name="_Toc28522003"/>
      <w:r>
        <w:rPr>
          <w:rFonts w:hint="eastAsia"/>
          <w:lang w:val="en-US" w:bidi="ar-SA"/>
        </w:rPr>
        <w:t>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单点通信</w:t>
      </w:r>
      <w:bookmarkEnd w:id="4"/>
    </w:p>
    <w:p w:rsidR="007E63CA" w:rsidRPr="007E63CA" w:rsidRDefault="007E63CA" w:rsidP="007E63CA">
      <w:pPr>
        <w:pStyle w:val="3"/>
        <w:rPr>
          <w:lang w:val="en-US" w:bidi="ar-SA"/>
        </w:rPr>
      </w:pPr>
      <w:bookmarkStart w:id="5" w:name="_Toc28522004"/>
      <w:r>
        <w:rPr>
          <w:rFonts w:hint="eastAsia"/>
          <w:lang w:val="en-US" w:bidi="ar-SA"/>
        </w:rPr>
        <w:t>界面规则</w:t>
      </w:r>
      <w:bookmarkEnd w:id="5"/>
    </w:p>
    <w:p w:rsidR="00385E0D" w:rsidRPr="0028334C" w:rsidRDefault="0028334C" w:rsidP="004019C2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通信的基本原则是会话窗-后台原则。用户仅可以激活一个好友为对话窗，实时显示消息，其余全部为后台消息</w:t>
      </w:r>
      <w:r w:rsidR="00A018D5">
        <w:rPr>
          <w:rFonts w:hint="eastAsia"/>
          <w:lang w:val="en-US" w:bidi="ar-SA"/>
        </w:rPr>
        <w:t>，但是有新消息提示</w:t>
      </w:r>
      <w:r>
        <w:rPr>
          <w:rFonts w:hint="eastAsia"/>
          <w:lang w:val="en-US" w:bidi="ar-SA"/>
        </w:rPr>
        <w:t>。</w:t>
      </w:r>
    </w:p>
    <w:p w:rsidR="000A6971" w:rsidRDefault="00F539CA" w:rsidP="000A6971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登录之后用户</w:t>
      </w:r>
      <w:r w:rsidR="005A7D1D">
        <w:rPr>
          <w:rFonts w:hint="eastAsia"/>
          <w:lang w:val="en-US" w:bidi="ar-SA"/>
        </w:rPr>
        <w:t>即处于会话窗口之中（此时还没有</w:t>
      </w:r>
      <w:r w:rsidR="00254E20">
        <w:rPr>
          <w:rFonts w:hint="eastAsia"/>
          <w:lang w:val="en-US" w:bidi="ar-SA"/>
        </w:rPr>
        <w:t>好友</w:t>
      </w:r>
      <w:r w:rsidR="005A7D1D">
        <w:rPr>
          <w:rFonts w:hint="eastAsia"/>
          <w:lang w:val="en-US" w:bidi="ar-SA"/>
        </w:rPr>
        <w:t>）</w:t>
      </w:r>
      <w:r w:rsidR="00254E20">
        <w:rPr>
          <w:rFonts w:hint="eastAsia"/>
          <w:lang w:val="en-US" w:bidi="ar-SA"/>
        </w:rPr>
        <w:t>，进入聊天列表后搜索选择好友即可以开始基于T</w:t>
      </w:r>
      <w:r w:rsidR="00254E20">
        <w:rPr>
          <w:lang w:val="en-US" w:bidi="ar-SA"/>
        </w:rPr>
        <w:t>CP</w:t>
      </w:r>
      <w:r w:rsidR="00254E20">
        <w:rPr>
          <w:rFonts w:hint="eastAsia"/>
          <w:lang w:val="en-US" w:bidi="ar-SA"/>
        </w:rPr>
        <w:t>的一对一聊天。</w:t>
      </w:r>
    </w:p>
    <w:p w:rsidR="009900DC" w:rsidRPr="00E360BF" w:rsidRDefault="00047113" w:rsidP="00E360BF">
      <w:pPr>
        <w:ind w:firstLineChars="0" w:firstLine="480"/>
        <w:rPr>
          <w:lang w:val="en-US" w:bidi="ar-SA"/>
        </w:rPr>
      </w:pPr>
      <w:r>
        <w:rPr>
          <w:rFonts w:hint="eastAsia"/>
          <w:lang w:val="en-US" w:bidi="ar-SA"/>
        </w:rPr>
        <w:t>-</w:t>
      </w:r>
      <w:r>
        <w:rPr>
          <w:lang w:val="en-US" w:bidi="ar-SA"/>
        </w:rPr>
        <w:t xml:space="preserve"> </w:t>
      </w:r>
      <w:r w:rsidR="009900DC" w:rsidRPr="00E360BF">
        <w:rPr>
          <w:rFonts w:hint="eastAsia"/>
          <w:lang w:val="en-US" w:bidi="ar-SA"/>
        </w:rPr>
        <w:t>在</w:t>
      </w:r>
      <w:r w:rsidR="004358F0" w:rsidRPr="00E360BF">
        <w:rPr>
          <w:rFonts w:hint="eastAsia"/>
          <w:lang w:val="en-US" w:bidi="ar-SA"/>
        </w:rPr>
        <w:t>A</w:t>
      </w:r>
      <w:r w:rsidR="009900DC" w:rsidRPr="00E360BF">
        <w:rPr>
          <w:rFonts w:hint="eastAsia"/>
          <w:lang w:val="en-US" w:bidi="ar-SA"/>
        </w:rPr>
        <w:t>对</w:t>
      </w:r>
      <w:r w:rsidR="004358F0" w:rsidRPr="00E360BF">
        <w:rPr>
          <w:rFonts w:hint="eastAsia"/>
          <w:lang w:val="en-US" w:bidi="ar-SA"/>
        </w:rPr>
        <w:t>B</w:t>
      </w:r>
      <w:r w:rsidR="009900DC" w:rsidRPr="00E360BF">
        <w:rPr>
          <w:rFonts w:hint="eastAsia"/>
          <w:lang w:val="en-US" w:bidi="ar-SA"/>
        </w:rPr>
        <w:t>聊天过程</w:t>
      </w:r>
      <w:r w:rsidR="00C13356" w:rsidRPr="00E360BF">
        <w:rPr>
          <w:rFonts w:hint="eastAsia"/>
          <w:lang w:val="en-US" w:bidi="ar-SA"/>
        </w:rPr>
        <w:t>中</w:t>
      </w:r>
      <w:r w:rsidR="004358F0" w:rsidRPr="00E360BF">
        <w:rPr>
          <w:rFonts w:hint="eastAsia"/>
          <w:lang w:val="en-US" w:bidi="ar-SA"/>
        </w:rPr>
        <w:t>，</w:t>
      </w:r>
      <w:r w:rsidR="00575021" w:rsidRPr="00E360BF">
        <w:rPr>
          <w:rFonts w:hint="eastAsia"/>
          <w:lang w:val="en-US" w:bidi="ar-SA"/>
        </w:rPr>
        <w:t>若B主动下线，则A</w:t>
      </w:r>
      <w:r w:rsidR="00FC1529" w:rsidRPr="00E360BF">
        <w:rPr>
          <w:rFonts w:hint="eastAsia"/>
          <w:lang w:val="en-US" w:bidi="ar-SA"/>
        </w:rPr>
        <w:t>将不能继续发送消息</w:t>
      </w:r>
      <w:r w:rsidR="005273BD" w:rsidRPr="00E360BF">
        <w:rPr>
          <w:rFonts w:hint="eastAsia"/>
          <w:lang w:val="en-US" w:bidi="ar-SA"/>
        </w:rPr>
        <w:t>，稍后再次打开聊天列表后</w:t>
      </w:r>
      <w:r w:rsidR="00AF4387" w:rsidRPr="00E360BF">
        <w:rPr>
          <w:rFonts w:hint="eastAsia"/>
          <w:lang w:val="en-US" w:bidi="ar-SA"/>
        </w:rPr>
        <w:t>，B的状态将会被更新为“下线”，此时A只能查看历史消息</w:t>
      </w:r>
      <w:r w:rsidR="00600663" w:rsidRPr="00E360BF">
        <w:rPr>
          <w:rFonts w:hint="eastAsia"/>
          <w:lang w:val="en-US" w:bidi="ar-SA"/>
        </w:rPr>
        <w:t>。</w:t>
      </w:r>
    </w:p>
    <w:p w:rsidR="00506898" w:rsidRDefault="00506898" w:rsidP="00506898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-</w:t>
      </w:r>
      <w:r>
        <w:rPr>
          <w:lang w:val="en-US" w:bidi="ar-SA"/>
        </w:rPr>
        <w:t xml:space="preserve"> </w:t>
      </w:r>
      <w:r w:rsidRPr="00E360BF">
        <w:rPr>
          <w:rFonts w:hint="eastAsia"/>
          <w:lang w:val="en-US" w:bidi="ar-SA"/>
        </w:rPr>
        <w:t>在A对B聊天过程中，</w:t>
      </w:r>
      <w:r>
        <w:rPr>
          <w:rFonts w:hint="eastAsia"/>
          <w:lang w:val="en-US" w:bidi="ar-SA"/>
        </w:rPr>
        <w:t>若A切换至于他人聊天，此时B发送消息将会被缓存在A聊天后台，A将会看到B的新消息提醒。</w:t>
      </w:r>
    </w:p>
    <w:p w:rsidR="003D0DC1" w:rsidRDefault="003D0DC1" w:rsidP="003D0DC1">
      <w:pPr>
        <w:pStyle w:val="3"/>
        <w:rPr>
          <w:lang w:val="en-US" w:bidi="ar-SA"/>
        </w:rPr>
      </w:pPr>
      <w:bookmarkStart w:id="6" w:name="_Toc28522005"/>
      <w:r>
        <w:rPr>
          <w:rFonts w:hint="eastAsia"/>
          <w:lang w:val="en-US" w:bidi="ar-SA"/>
        </w:rPr>
        <w:t>T</w:t>
      </w:r>
      <w:r>
        <w:rPr>
          <w:lang w:val="en-US" w:bidi="ar-SA"/>
        </w:rPr>
        <w:t>CP</w:t>
      </w:r>
      <w:r w:rsidR="00C2518D">
        <w:rPr>
          <w:rFonts w:hint="eastAsia"/>
          <w:lang w:val="en-US" w:bidi="ar-SA"/>
        </w:rPr>
        <w:t>应用层</w:t>
      </w:r>
      <w:r>
        <w:rPr>
          <w:rFonts w:hint="eastAsia"/>
          <w:lang w:val="en-US" w:bidi="ar-SA"/>
        </w:rPr>
        <w:t>协议</w:t>
      </w:r>
      <w:bookmarkEnd w:id="6"/>
    </w:p>
    <w:p w:rsidR="003D0DC1" w:rsidRDefault="00080FD7" w:rsidP="003D0DC1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假设A希望</w:t>
      </w:r>
      <w:r w:rsidR="00602C5B">
        <w:rPr>
          <w:rFonts w:hint="eastAsia"/>
          <w:lang w:val="en-US" w:bidi="ar-SA"/>
        </w:rPr>
        <w:t>向</w:t>
      </w:r>
      <w:r>
        <w:rPr>
          <w:rFonts w:hint="eastAsia"/>
          <w:lang w:val="en-US" w:bidi="ar-SA"/>
        </w:rPr>
        <w:t>B</w:t>
      </w:r>
      <w:r w:rsidR="00602C5B">
        <w:rPr>
          <w:rFonts w:hint="eastAsia"/>
          <w:lang w:val="en-US" w:bidi="ar-SA"/>
        </w:rPr>
        <w:t>发送消息</w:t>
      </w:r>
    </w:p>
    <w:p w:rsidR="003323D7" w:rsidRDefault="00BA5FA8" w:rsidP="0087618B">
      <w:pPr>
        <w:pStyle w:val="a4"/>
        <w:numPr>
          <w:ilvl w:val="0"/>
          <w:numId w:val="42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A想B接听端口请求T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连接</w:t>
      </w:r>
    </w:p>
    <w:p w:rsidR="00C03685" w:rsidRDefault="00C03685" w:rsidP="0087618B">
      <w:pPr>
        <w:pStyle w:val="a4"/>
        <w:numPr>
          <w:ilvl w:val="0"/>
          <w:numId w:val="42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连接建立后A向B发送自己学号表明身份</w:t>
      </w:r>
    </w:p>
    <w:p w:rsidR="00C03685" w:rsidRDefault="00C03685" w:rsidP="0087618B">
      <w:pPr>
        <w:pStyle w:val="a4"/>
        <w:numPr>
          <w:ilvl w:val="0"/>
          <w:numId w:val="42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若A不是B好友，则B添加A为好友</w:t>
      </w:r>
      <w:r w:rsidR="00E11ED7">
        <w:rPr>
          <w:rFonts w:hint="eastAsia"/>
          <w:lang w:val="en-US" w:bidi="ar-SA"/>
        </w:rPr>
        <w:t>，之后恢复确认ACK</w:t>
      </w:r>
    </w:p>
    <w:p w:rsidR="00E11ED7" w:rsidRDefault="00E11ED7" w:rsidP="0087618B">
      <w:pPr>
        <w:pStyle w:val="a4"/>
        <w:numPr>
          <w:ilvl w:val="0"/>
          <w:numId w:val="42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A开始</w:t>
      </w:r>
      <w:r w:rsidR="006965E0">
        <w:rPr>
          <w:rFonts w:hint="eastAsia"/>
          <w:lang w:val="en-US" w:bidi="ar-SA"/>
        </w:rPr>
        <w:t>正式发送消息</w:t>
      </w:r>
      <w:r w:rsidR="00735C63">
        <w:rPr>
          <w:rFonts w:hint="eastAsia"/>
          <w:lang w:val="en-US" w:bidi="ar-SA"/>
        </w:rPr>
        <w:t>（消息包括</w:t>
      </w:r>
      <w:r w:rsidR="00593617">
        <w:rPr>
          <w:rFonts w:hint="eastAsia"/>
          <w:lang w:val="en-US" w:bidi="ar-SA"/>
        </w:rPr>
        <w:t>头部和尾部，头部特定字符串申明</w:t>
      </w:r>
      <w:r w:rsidR="00E00A64">
        <w:rPr>
          <w:rFonts w:hint="eastAsia"/>
          <w:lang w:val="en-US" w:bidi="ar-SA"/>
        </w:rPr>
        <w:t>消息是</w:t>
      </w:r>
      <w:r w:rsidR="00E00A64">
        <w:rPr>
          <w:rFonts w:hint="eastAsia"/>
          <w:lang w:val="en-US" w:bidi="ar-SA"/>
        </w:rPr>
        <w:lastRenderedPageBreak/>
        <w:t>文件还是群聊，以及其他有用的信息</w:t>
      </w:r>
      <w:r w:rsidR="00735C63">
        <w:rPr>
          <w:rFonts w:hint="eastAsia"/>
          <w:lang w:val="en-US" w:bidi="ar-SA"/>
        </w:rPr>
        <w:t>）</w:t>
      </w:r>
      <w:r w:rsidR="00F87B2E">
        <w:rPr>
          <w:rFonts w:hint="eastAsia"/>
          <w:lang w:val="en-US" w:bidi="ar-SA"/>
        </w:rPr>
        <w:t>。</w:t>
      </w:r>
    </w:p>
    <w:p w:rsidR="00602C5B" w:rsidRDefault="00B91E4E" w:rsidP="00A26CFF">
      <w:pPr>
        <w:pStyle w:val="a4"/>
        <w:numPr>
          <w:ilvl w:val="0"/>
          <w:numId w:val="42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A发送一条消息后便关闭连接，如有需要下次重新建立与B</w:t>
      </w:r>
      <w:r w:rsidR="00E45912">
        <w:rPr>
          <w:rFonts w:hint="eastAsia"/>
          <w:lang w:val="en-US" w:bidi="ar-SA"/>
        </w:rPr>
        <w:t>的</w:t>
      </w:r>
      <w:r>
        <w:rPr>
          <w:lang w:val="en-US" w:bidi="ar-SA"/>
        </w:rPr>
        <w:t>TCP</w:t>
      </w:r>
      <w:r>
        <w:rPr>
          <w:rFonts w:hint="eastAsia"/>
          <w:lang w:val="en-US" w:bidi="ar-SA"/>
        </w:rPr>
        <w:t>连接</w:t>
      </w:r>
      <w:r w:rsidR="00A501C7">
        <w:rPr>
          <w:rFonts w:hint="eastAsia"/>
          <w:lang w:val="en-US" w:bidi="ar-SA"/>
        </w:rPr>
        <w:t>。</w:t>
      </w:r>
    </w:p>
    <w:p w:rsidR="00FE3861" w:rsidRDefault="006F3217" w:rsidP="006F3217">
      <w:pPr>
        <w:pStyle w:val="3"/>
        <w:rPr>
          <w:lang w:val="en-US" w:bidi="ar-SA"/>
        </w:rPr>
      </w:pPr>
      <w:bookmarkStart w:id="7" w:name="_Toc28522006"/>
      <w:r>
        <w:rPr>
          <w:rFonts w:hint="eastAsia"/>
          <w:lang w:val="en-US" w:bidi="ar-SA"/>
        </w:rPr>
        <w:t>聊天记录</w:t>
      </w:r>
      <w:bookmarkEnd w:id="7"/>
    </w:p>
    <w:p w:rsidR="00D43B90" w:rsidRDefault="007A381B" w:rsidP="00D43B90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对于一个用户，其每一个好友直接线上存储所有的历史消息。</w:t>
      </w:r>
      <w:r w:rsidR="00F51D12">
        <w:rPr>
          <w:rFonts w:hint="eastAsia"/>
          <w:lang w:val="en-US" w:bidi="ar-SA"/>
        </w:rPr>
        <w:t>若用户收到消息时并没有与发送方通信，则消息直接存到后台</w:t>
      </w:r>
      <w:r w:rsidR="005B138D">
        <w:rPr>
          <w:rFonts w:hint="eastAsia"/>
          <w:lang w:val="en-US" w:bidi="ar-SA"/>
        </w:rPr>
        <w:t>。</w:t>
      </w:r>
    </w:p>
    <w:p w:rsidR="007A04BA" w:rsidRDefault="00E200CC" w:rsidP="00E200CC">
      <w:pPr>
        <w:pStyle w:val="1"/>
        <w:ind w:right="240"/>
        <w:rPr>
          <w:lang w:val="en-US" w:bidi="ar-SA"/>
        </w:rPr>
      </w:pPr>
      <w:bookmarkStart w:id="8" w:name="_Toc28522007"/>
      <w:proofErr w:type="gramStart"/>
      <w:r>
        <w:rPr>
          <w:rFonts w:hint="eastAsia"/>
          <w:lang w:val="en-US" w:bidi="ar-SA"/>
        </w:rPr>
        <w:t>群聊通信</w:t>
      </w:r>
      <w:bookmarkEnd w:id="8"/>
      <w:proofErr w:type="gramEnd"/>
    </w:p>
    <w:p w:rsidR="008E0256" w:rsidRDefault="007E5D55" w:rsidP="007E5D55">
      <w:pPr>
        <w:pStyle w:val="2"/>
        <w:rPr>
          <w:lang w:val="en-US" w:bidi="ar-SA"/>
        </w:rPr>
      </w:pPr>
      <w:bookmarkStart w:id="9" w:name="_Toc28522008"/>
      <w:r>
        <w:rPr>
          <w:rFonts w:hint="eastAsia"/>
          <w:lang w:val="en-US" w:bidi="ar-SA"/>
        </w:rPr>
        <w:t>架构设置</w:t>
      </w:r>
      <w:bookmarkEnd w:id="9"/>
    </w:p>
    <w:p w:rsidR="007439EC" w:rsidRDefault="007439EC" w:rsidP="007439EC">
      <w:pPr>
        <w:ind w:firstLine="480"/>
        <w:rPr>
          <w:lang w:val="en-US" w:bidi="ar-SA"/>
        </w:rPr>
      </w:pPr>
      <w:proofErr w:type="gramStart"/>
      <w:r>
        <w:rPr>
          <w:rFonts w:hint="eastAsia"/>
          <w:lang w:val="en-US" w:bidi="ar-SA"/>
        </w:rPr>
        <w:t>群聊一个</w:t>
      </w:r>
      <w:proofErr w:type="gramEnd"/>
      <w:r>
        <w:rPr>
          <w:rFonts w:hint="eastAsia"/>
          <w:lang w:val="en-US" w:bidi="ar-SA"/>
        </w:rPr>
        <w:t>重要的问题就是id的分类。这里我们的解决方法是只允许相同个数的成员成立一个群聊</w:t>
      </w:r>
      <w:r w:rsidR="0015429B">
        <w:rPr>
          <w:rFonts w:hint="eastAsia"/>
          <w:lang w:val="en-US" w:bidi="ar-SA"/>
        </w:rPr>
        <w:t>（</w:t>
      </w:r>
      <w:r w:rsidR="00E1359E">
        <w:rPr>
          <w:rFonts w:hint="eastAsia"/>
          <w:lang w:val="en-US" w:bidi="ar-SA"/>
        </w:rPr>
        <w:t>如不存在有两个群组中成员一模一样</w:t>
      </w:r>
      <w:r w:rsidR="0015429B">
        <w:rPr>
          <w:rFonts w:hint="eastAsia"/>
          <w:lang w:val="en-US" w:bidi="ar-SA"/>
        </w:rPr>
        <w:t>）</w:t>
      </w:r>
      <w:r>
        <w:rPr>
          <w:rFonts w:hint="eastAsia"/>
          <w:lang w:val="en-US" w:bidi="ar-SA"/>
        </w:rPr>
        <w:t>，如果两组用户各自异步建立了两个</w:t>
      </w:r>
      <w:proofErr w:type="gramStart"/>
      <w:r>
        <w:rPr>
          <w:rFonts w:hint="eastAsia"/>
          <w:lang w:val="en-US" w:bidi="ar-SA"/>
        </w:rPr>
        <w:t>群聊则</w:t>
      </w:r>
      <w:proofErr w:type="gramEnd"/>
      <w:r>
        <w:rPr>
          <w:rFonts w:hint="eastAsia"/>
          <w:lang w:val="en-US" w:bidi="ar-SA"/>
        </w:rPr>
        <w:t>一旦</w:t>
      </w:r>
      <w:proofErr w:type="gramStart"/>
      <w:r>
        <w:rPr>
          <w:rFonts w:hint="eastAsia"/>
          <w:lang w:val="en-US" w:bidi="ar-SA"/>
        </w:rPr>
        <w:t>通信群聊自动</w:t>
      </w:r>
      <w:proofErr w:type="gramEnd"/>
      <w:r>
        <w:rPr>
          <w:rFonts w:hint="eastAsia"/>
          <w:lang w:val="en-US" w:bidi="ar-SA"/>
        </w:rPr>
        <w:t>合并。</w:t>
      </w:r>
    </w:p>
    <w:p w:rsidR="00257274" w:rsidRDefault="00C26439" w:rsidP="007439EC">
      <w:pPr>
        <w:ind w:firstLine="480"/>
        <w:rPr>
          <w:lang w:val="en-US" w:bidi="ar-SA"/>
        </w:rPr>
      </w:pPr>
      <w:proofErr w:type="gramStart"/>
      <w:r>
        <w:rPr>
          <w:rFonts w:hint="eastAsia"/>
          <w:lang w:val="en-US" w:bidi="ar-SA"/>
        </w:rPr>
        <w:t>群聊由</w:t>
      </w:r>
      <w:proofErr w:type="gramEnd"/>
      <w:r>
        <w:rPr>
          <w:rFonts w:hint="eastAsia"/>
          <w:lang w:val="en-US" w:bidi="ar-SA"/>
        </w:rPr>
        <w:t>所有成员等同维护，不设置群主，</w:t>
      </w:r>
      <w:proofErr w:type="gramStart"/>
      <w:r>
        <w:rPr>
          <w:rFonts w:hint="eastAsia"/>
          <w:lang w:val="en-US" w:bidi="ar-SA"/>
        </w:rPr>
        <w:t>群聊过程</w:t>
      </w:r>
      <w:proofErr w:type="gramEnd"/>
      <w:r>
        <w:rPr>
          <w:rFonts w:hint="eastAsia"/>
          <w:lang w:val="en-US" w:bidi="ar-SA"/>
        </w:rPr>
        <w:t>中，如果某一</w:t>
      </w:r>
      <w:r w:rsidR="00832767">
        <w:rPr>
          <w:rFonts w:hint="eastAsia"/>
          <w:lang w:val="en-US" w:bidi="ar-SA"/>
        </w:rPr>
        <w:t>成员下线，则群仍然可以运行，但是下线成员无法接收消息，上线后可以继续接收</w:t>
      </w:r>
      <w:r w:rsidR="00592F97">
        <w:rPr>
          <w:rFonts w:hint="eastAsia"/>
          <w:lang w:val="en-US" w:bidi="ar-SA"/>
        </w:rPr>
        <w:t>。</w:t>
      </w:r>
    </w:p>
    <w:p w:rsidR="00957EA7" w:rsidRDefault="00977037" w:rsidP="00977037">
      <w:pPr>
        <w:pStyle w:val="2"/>
        <w:rPr>
          <w:lang w:val="en-US" w:bidi="ar-SA"/>
        </w:rPr>
      </w:pPr>
      <w:bookmarkStart w:id="10" w:name="_Toc28522009"/>
      <w:r>
        <w:rPr>
          <w:rFonts w:hint="eastAsia"/>
          <w:lang w:val="en-US" w:bidi="ar-SA"/>
        </w:rPr>
        <w:t>应用层协议</w:t>
      </w:r>
      <w:bookmarkEnd w:id="10"/>
    </w:p>
    <w:p w:rsidR="00431531" w:rsidRDefault="000A0924" w:rsidP="00431531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若A希望</w:t>
      </w:r>
      <w:proofErr w:type="gramStart"/>
      <w:r>
        <w:rPr>
          <w:rFonts w:hint="eastAsia"/>
          <w:lang w:val="en-US" w:bidi="ar-SA"/>
        </w:rPr>
        <w:t>在群聊发送</w:t>
      </w:r>
      <w:proofErr w:type="gramEnd"/>
      <w:r>
        <w:rPr>
          <w:rFonts w:hint="eastAsia"/>
          <w:lang w:val="en-US" w:bidi="ar-SA"/>
        </w:rPr>
        <w:t>消息，则A需要</w:t>
      </w:r>
      <w:proofErr w:type="gramStart"/>
      <w:r>
        <w:rPr>
          <w:rFonts w:hint="eastAsia"/>
          <w:lang w:val="en-US" w:bidi="ar-SA"/>
        </w:rPr>
        <w:t>对群聊中</w:t>
      </w:r>
      <w:proofErr w:type="gramEnd"/>
      <w:r>
        <w:rPr>
          <w:rFonts w:hint="eastAsia"/>
          <w:lang w:val="en-US" w:bidi="ar-SA"/>
        </w:rPr>
        <w:t>每个成员进行广播，广播协议</w:t>
      </w:r>
      <w:proofErr w:type="gramStart"/>
      <w:r>
        <w:rPr>
          <w:rFonts w:hint="eastAsia"/>
          <w:lang w:val="en-US" w:bidi="ar-SA"/>
        </w:rPr>
        <w:t>同单聊</w:t>
      </w:r>
      <w:proofErr w:type="gramEnd"/>
      <w:r>
        <w:rPr>
          <w:rFonts w:hint="eastAsia"/>
          <w:lang w:val="en-US" w:bidi="ar-SA"/>
        </w:rPr>
        <w:t>协议，但是在正式内容中需要在报文头部假装信息</w:t>
      </w:r>
      <w:r w:rsidR="008969CE">
        <w:rPr>
          <w:rFonts w:hint="eastAsia"/>
          <w:lang w:val="en-US" w:bidi="ar-SA"/>
        </w:rPr>
        <w:t>[</w:t>
      </w:r>
      <w:r w:rsidR="008969CE">
        <w:rPr>
          <w:lang w:val="en-US" w:bidi="ar-SA"/>
        </w:rPr>
        <w:t>GROUP]</w:t>
      </w:r>
      <w:r w:rsidR="008969CE">
        <w:rPr>
          <w:rFonts w:hint="eastAsia"/>
          <w:lang w:val="en-US" w:bidi="ar-SA"/>
        </w:rPr>
        <w:t>，group后面</w:t>
      </w:r>
      <w:proofErr w:type="gramStart"/>
      <w:r w:rsidR="008969CE">
        <w:rPr>
          <w:rFonts w:hint="eastAsia"/>
          <w:lang w:val="en-US" w:bidi="ar-SA"/>
        </w:rPr>
        <w:t>紧跟群聊中</w:t>
      </w:r>
      <w:proofErr w:type="gramEnd"/>
      <w:r w:rsidR="008969CE">
        <w:rPr>
          <w:rFonts w:hint="eastAsia"/>
          <w:lang w:val="en-US" w:bidi="ar-SA"/>
        </w:rPr>
        <w:t>所有成员学号</w:t>
      </w:r>
      <w:r w:rsidR="00907F27">
        <w:rPr>
          <w:rFonts w:hint="eastAsia"/>
          <w:lang w:val="en-US" w:bidi="ar-SA"/>
        </w:rPr>
        <w:t>，用</w:t>
      </w:r>
      <w:r w:rsidR="00907F27" w:rsidRPr="00BB58DD">
        <w:rPr>
          <w:rFonts w:hint="eastAsia"/>
          <w:b/>
          <w:lang w:val="en-US" w:bidi="ar-SA"/>
        </w:rPr>
        <w:t>数字</w:t>
      </w:r>
      <w:r w:rsidR="00907F27">
        <w:rPr>
          <w:rFonts w:hint="eastAsia"/>
          <w:lang w:val="en-US" w:bidi="ar-SA"/>
        </w:rPr>
        <w:t>1</w:t>
      </w:r>
      <w:r w:rsidR="00BB58DD">
        <w:rPr>
          <w:rFonts w:hint="eastAsia"/>
          <w:lang w:val="en-US" w:bidi="ar-SA"/>
        </w:rPr>
        <w:t>分隔。</w:t>
      </w:r>
    </w:p>
    <w:p w:rsidR="00AD0EFE" w:rsidRDefault="00AD0EFE" w:rsidP="00431531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接收方</w:t>
      </w:r>
      <w:r w:rsidR="00E03524">
        <w:rPr>
          <w:rFonts w:hint="eastAsia"/>
          <w:lang w:val="en-US" w:bidi="ar-SA"/>
        </w:rPr>
        <w:t>接到报文后，如果</w:t>
      </w:r>
      <w:proofErr w:type="gramStart"/>
      <w:r w:rsidR="00E03524">
        <w:rPr>
          <w:rFonts w:hint="eastAsia"/>
          <w:lang w:val="en-US" w:bidi="ar-SA"/>
        </w:rPr>
        <w:t>判断群聊“存在”</w:t>
      </w:r>
      <w:proofErr w:type="gramEnd"/>
      <w:r w:rsidR="00E03524">
        <w:rPr>
          <w:rFonts w:hint="eastAsia"/>
          <w:lang w:val="en-US" w:bidi="ar-SA"/>
        </w:rPr>
        <w:t>，则自动合并</w:t>
      </w:r>
      <w:proofErr w:type="gramStart"/>
      <w:r w:rsidR="00E03524">
        <w:rPr>
          <w:rFonts w:hint="eastAsia"/>
          <w:lang w:val="en-US" w:bidi="ar-SA"/>
        </w:rPr>
        <w:t>并</w:t>
      </w:r>
      <w:proofErr w:type="gramEnd"/>
      <w:r w:rsidR="00E03524">
        <w:rPr>
          <w:rFonts w:hint="eastAsia"/>
          <w:lang w:val="en-US" w:bidi="ar-SA"/>
        </w:rPr>
        <w:t>返回告知，否则</w:t>
      </w:r>
      <w:proofErr w:type="spellStart"/>
      <w:r w:rsidR="00E03524">
        <w:rPr>
          <w:rFonts w:hint="eastAsia"/>
          <w:lang w:val="en-US" w:bidi="ar-SA"/>
        </w:rPr>
        <w:t>ack</w:t>
      </w:r>
      <w:proofErr w:type="spellEnd"/>
      <w:r w:rsidR="00E03524">
        <w:rPr>
          <w:rFonts w:hint="eastAsia"/>
          <w:lang w:val="en-US" w:bidi="ar-SA"/>
        </w:rPr>
        <w:t>并自动加</w:t>
      </w:r>
      <w:proofErr w:type="gramStart"/>
      <w:r w:rsidR="00E03524">
        <w:rPr>
          <w:rFonts w:hint="eastAsia"/>
          <w:lang w:val="en-US" w:bidi="ar-SA"/>
        </w:rPr>
        <w:t>所有群聊成员</w:t>
      </w:r>
      <w:proofErr w:type="gramEnd"/>
      <w:r w:rsidR="00E03524">
        <w:rPr>
          <w:rFonts w:hint="eastAsia"/>
          <w:lang w:val="en-US" w:bidi="ar-SA"/>
        </w:rPr>
        <w:t>为好友进入群聊。</w:t>
      </w:r>
    </w:p>
    <w:p w:rsidR="00533CAF" w:rsidRDefault="00533CAF" w:rsidP="00431531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文件群发方法类似，但是需要再增加头信息</w:t>
      </w:r>
      <w:r w:rsidR="00377660">
        <w:rPr>
          <w:rFonts w:hint="eastAsia"/>
          <w:lang w:val="en-US" w:bidi="ar-SA"/>
        </w:rPr>
        <w:t>[</w:t>
      </w:r>
      <w:r w:rsidR="00377660">
        <w:rPr>
          <w:lang w:val="en-US" w:bidi="ar-SA"/>
        </w:rPr>
        <w:t>FILE]</w:t>
      </w:r>
      <w:r w:rsidR="00377660">
        <w:rPr>
          <w:rFonts w:hint="eastAsia"/>
          <w:lang w:val="en-US" w:bidi="ar-SA"/>
        </w:rPr>
        <w:t>。</w:t>
      </w:r>
      <w:r w:rsidR="003E09E3">
        <w:rPr>
          <w:rFonts w:hint="eastAsia"/>
          <w:lang w:val="en-US" w:bidi="ar-SA"/>
        </w:rPr>
        <w:t>发送文件必定伴随告知消息</w:t>
      </w:r>
      <w:r w:rsidR="0094796B">
        <w:rPr>
          <w:rFonts w:hint="eastAsia"/>
          <w:lang w:val="en-US" w:bidi="ar-SA"/>
        </w:rPr>
        <w:t>。</w:t>
      </w:r>
    </w:p>
    <w:p w:rsidR="00931E4C" w:rsidRDefault="00152E86" w:rsidP="00B81339">
      <w:pPr>
        <w:pStyle w:val="2"/>
        <w:rPr>
          <w:lang w:val="en-US" w:bidi="ar-SA"/>
        </w:rPr>
      </w:pPr>
      <w:bookmarkStart w:id="11" w:name="_Toc28522010"/>
      <w:r>
        <w:rPr>
          <w:rFonts w:hint="eastAsia"/>
          <w:lang w:val="en-US" w:bidi="ar-SA"/>
        </w:rPr>
        <w:t>文件发送</w:t>
      </w:r>
      <w:bookmarkEnd w:id="11"/>
    </w:p>
    <w:p w:rsidR="003A56BE" w:rsidRDefault="00361F1E" w:rsidP="003A56BE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文件以[</w:t>
      </w:r>
      <w:r>
        <w:rPr>
          <w:lang w:val="en-US" w:bidi="ar-SA"/>
        </w:rPr>
        <w:t>FLIE]</w:t>
      </w:r>
      <w:r>
        <w:rPr>
          <w:rFonts w:hint="eastAsia"/>
          <w:lang w:val="en-US" w:bidi="ar-SA"/>
        </w:rPr>
        <w:t>头部与0数字起始，并且伴随文件名。</w:t>
      </w:r>
    </w:p>
    <w:p w:rsidR="00361F1E" w:rsidRDefault="00361F1E" w:rsidP="003A56BE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文件标准分割称为1</w:t>
      </w:r>
      <w:r>
        <w:rPr>
          <w:lang w:val="en-US" w:bidi="ar-SA"/>
        </w:rPr>
        <w:t>M</w:t>
      </w:r>
      <w:r>
        <w:rPr>
          <w:rFonts w:hint="eastAsia"/>
          <w:lang w:val="en-US" w:bidi="ar-SA"/>
        </w:rPr>
        <w:t>大小小段分段发送</w:t>
      </w:r>
      <w:r w:rsidR="007641BE">
        <w:rPr>
          <w:rFonts w:hint="eastAsia"/>
          <w:lang w:val="en-US" w:bidi="ar-SA"/>
        </w:rPr>
        <w:t>。</w:t>
      </w:r>
      <w:r w:rsidR="00D2413D">
        <w:rPr>
          <w:rFonts w:hint="eastAsia"/>
          <w:lang w:val="en-US" w:bidi="ar-SA"/>
        </w:rPr>
        <w:t>若发送中间失败，</w:t>
      </w:r>
      <w:r w:rsidR="003D5CFF">
        <w:rPr>
          <w:rFonts w:hint="eastAsia"/>
          <w:lang w:val="en-US" w:bidi="ar-SA"/>
        </w:rPr>
        <w:t>发送方告知失败重新发送，接收方丢弃已经接受的所有文件。</w:t>
      </w:r>
    </w:p>
    <w:p w:rsidR="00B81339" w:rsidRDefault="00B81339" w:rsidP="00457875">
      <w:pPr>
        <w:pStyle w:val="1"/>
        <w:ind w:right="240"/>
        <w:rPr>
          <w:lang w:val="en-US" w:bidi="ar-SA"/>
        </w:rPr>
      </w:pPr>
      <w:bookmarkStart w:id="12" w:name="_Toc28522011"/>
      <w:r>
        <w:rPr>
          <w:rFonts w:hint="eastAsia"/>
          <w:lang w:val="en-US" w:bidi="ar-SA"/>
        </w:rPr>
        <w:t>扩展功能</w:t>
      </w:r>
      <w:bookmarkEnd w:id="12"/>
    </w:p>
    <w:p w:rsidR="00F74F1A" w:rsidRDefault="00E40247" w:rsidP="00E40247">
      <w:pPr>
        <w:pStyle w:val="2"/>
        <w:rPr>
          <w:lang w:val="en-US" w:bidi="ar-SA"/>
        </w:rPr>
      </w:pPr>
      <w:bookmarkStart w:id="13" w:name="_Toc28522012"/>
      <w:r>
        <w:rPr>
          <w:rFonts w:hint="eastAsia"/>
          <w:lang w:val="en-US" w:bidi="ar-SA"/>
        </w:rPr>
        <w:t>通讯录维护</w:t>
      </w:r>
      <w:bookmarkEnd w:id="13"/>
    </w:p>
    <w:p w:rsidR="0021614B" w:rsidRDefault="0087220C" w:rsidP="0021614B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若在聊天过程中，某一成员下线</w:t>
      </w:r>
      <w:r w:rsidR="00A30B1A">
        <w:rPr>
          <w:rFonts w:hint="eastAsia"/>
          <w:lang w:val="en-US" w:bidi="ar-SA"/>
        </w:rPr>
        <w:t>。</w:t>
      </w:r>
      <w:r w:rsidR="0021614B">
        <w:rPr>
          <w:rFonts w:hint="eastAsia"/>
          <w:lang w:val="en-US" w:bidi="ar-SA"/>
        </w:rPr>
        <w:t>则发现连接无法建立，判定为好友下线提</w:t>
      </w:r>
      <w:r w:rsidR="0021614B">
        <w:rPr>
          <w:rFonts w:hint="eastAsia"/>
          <w:lang w:val="en-US" w:bidi="ar-SA"/>
        </w:rPr>
        <w:lastRenderedPageBreak/>
        <w:t>示无法连接，当用户重新刷新好友列表候，好友状态变为下线，无法发送消息</w:t>
      </w:r>
      <w:r w:rsidR="00103A5D">
        <w:rPr>
          <w:rFonts w:hint="eastAsia"/>
          <w:lang w:val="en-US" w:bidi="ar-SA"/>
        </w:rPr>
        <w:t>。</w:t>
      </w:r>
    </w:p>
    <w:p w:rsidR="001F7E37" w:rsidRDefault="001F7E37" w:rsidP="0021614B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好友若中途再次上线，则</w:t>
      </w:r>
      <w:proofErr w:type="gramStart"/>
      <w:r>
        <w:rPr>
          <w:rFonts w:hint="eastAsia"/>
          <w:lang w:val="en-US" w:bidi="ar-SA"/>
        </w:rPr>
        <w:t>通信录会自动更新</w:t>
      </w:r>
      <w:proofErr w:type="spellStart"/>
      <w:proofErr w:type="gramEnd"/>
      <w:r>
        <w:rPr>
          <w:rFonts w:hint="eastAsia"/>
          <w:lang w:val="en-US" w:bidi="ar-SA"/>
        </w:rPr>
        <w:t>ip</w:t>
      </w:r>
      <w:proofErr w:type="spellEnd"/>
      <w:r>
        <w:rPr>
          <w:rFonts w:hint="eastAsia"/>
          <w:lang w:val="en-US" w:bidi="ar-SA"/>
        </w:rPr>
        <w:t>信息，恢复运转</w:t>
      </w:r>
      <w:r w:rsidR="0043633F">
        <w:rPr>
          <w:rFonts w:hint="eastAsia"/>
          <w:lang w:val="en-US" w:bidi="ar-SA"/>
        </w:rPr>
        <w:t>。</w:t>
      </w:r>
    </w:p>
    <w:p w:rsidR="00FA2B3E" w:rsidRDefault="00FA2B3E" w:rsidP="0021614B">
      <w:pPr>
        <w:ind w:firstLine="480"/>
        <w:rPr>
          <w:lang w:val="en-US" w:bidi="ar-SA"/>
        </w:rPr>
      </w:pPr>
      <w:proofErr w:type="gramStart"/>
      <w:r>
        <w:rPr>
          <w:rFonts w:hint="eastAsia"/>
          <w:lang w:val="en-US" w:bidi="ar-SA"/>
        </w:rPr>
        <w:t>群聊过程</w:t>
      </w:r>
      <w:proofErr w:type="gramEnd"/>
      <w:r>
        <w:rPr>
          <w:rFonts w:hint="eastAsia"/>
          <w:lang w:val="en-US" w:bidi="ar-SA"/>
        </w:rPr>
        <w:t>中好友下线不影响与其他好后通信</w:t>
      </w:r>
      <w:r w:rsidR="00FC66A3">
        <w:rPr>
          <w:rFonts w:hint="eastAsia"/>
          <w:lang w:val="en-US" w:bidi="ar-SA"/>
        </w:rPr>
        <w:t>。</w:t>
      </w:r>
    </w:p>
    <w:p w:rsidR="003F2D7E" w:rsidRDefault="003F2D7E" w:rsidP="003F2D7E">
      <w:pPr>
        <w:pStyle w:val="2"/>
        <w:rPr>
          <w:lang w:val="en-US" w:bidi="ar-SA"/>
        </w:rPr>
      </w:pPr>
      <w:bookmarkStart w:id="14" w:name="_Toc28522013"/>
      <w:r>
        <w:rPr>
          <w:rFonts w:hint="eastAsia"/>
          <w:lang w:val="en-US" w:bidi="ar-SA"/>
        </w:rPr>
        <w:t>U</w:t>
      </w:r>
      <w:r>
        <w:rPr>
          <w:lang w:val="en-US" w:bidi="ar-SA"/>
        </w:rPr>
        <w:t>DP</w:t>
      </w:r>
      <w:r>
        <w:rPr>
          <w:rFonts w:hint="eastAsia"/>
          <w:lang w:val="en-US" w:bidi="ar-SA"/>
        </w:rPr>
        <w:t>模式</w:t>
      </w:r>
      <w:bookmarkEnd w:id="14"/>
    </w:p>
    <w:p w:rsidR="00F4440D" w:rsidRDefault="00F4440D" w:rsidP="00F4440D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U</w:t>
      </w:r>
      <w:r>
        <w:rPr>
          <w:lang w:val="en-US" w:bidi="ar-SA"/>
        </w:rPr>
        <w:t>DP</w:t>
      </w:r>
      <w:r>
        <w:rPr>
          <w:rFonts w:hint="eastAsia"/>
          <w:lang w:val="en-US" w:bidi="ar-SA"/>
        </w:rPr>
        <w:t>模式中，可以在登录界面点击U</w:t>
      </w:r>
      <w:r>
        <w:rPr>
          <w:lang w:val="en-US" w:bidi="ar-SA"/>
        </w:rPr>
        <w:t>DP</w:t>
      </w:r>
      <w:r>
        <w:rPr>
          <w:rFonts w:hint="eastAsia"/>
          <w:lang w:val="en-US" w:bidi="ar-SA"/>
        </w:rPr>
        <w:t>进入后正常使用</w:t>
      </w:r>
      <w:r w:rsidR="007D2773">
        <w:rPr>
          <w:rFonts w:hint="eastAsia"/>
          <w:lang w:val="en-US" w:bidi="ar-SA"/>
        </w:rPr>
        <w:t>。</w:t>
      </w:r>
    </w:p>
    <w:p w:rsidR="007D2773" w:rsidRDefault="007D2773" w:rsidP="00F4440D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U</w:t>
      </w:r>
      <w:r>
        <w:rPr>
          <w:lang w:val="en-US" w:bidi="ar-SA"/>
        </w:rPr>
        <w:t>DP</w:t>
      </w:r>
      <w:r>
        <w:rPr>
          <w:rFonts w:hint="eastAsia"/>
          <w:lang w:val="en-US" w:bidi="ar-SA"/>
        </w:rPr>
        <w:t>模式中好友无法与T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好友进行通信，该模式仅仅</w:t>
      </w:r>
      <w:proofErr w:type="gramStart"/>
      <w:r>
        <w:rPr>
          <w:rFonts w:hint="eastAsia"/>
          <w:lang w:val="en-US" w:bidi="ar-SA"/>
        </w:rPr>
        <w:t>提供私聊功能</w:t>
      </w:r>
      <w:proofErr w:type="gramEnd"/>
      <w:r>
        <w:rPr>
          <w:rFonts w:hint="eastAsia"/>
          <w:lang w:val="en-US" w:bidi="ar-SA"/>
        </w:rPr>
        <w:t>，仅用来演示。</w:t>
      </w:r>
    </w:p>
    <w:p w:rsidR="008332BB" w:rsidRDefault="008332BB" w:rsidP="008332BB">
      <w:pPr>
        <w:pStyle w:val="2"/>
        <w:rPr>
          <w:lang w:val="en-US" w:bidi="ar-SA"/>
        </w:rPr>
      </w:pPr>
      <w:bookmarkStart w:id="15" w:name="_Toc28522014"/>
      <w:r>
        <w:rPr>
          <w:rFonts w:hint="eastAsia"/>
          <w:lang w:val="en-US" w:bidi="ar-SA"/>
        </w:rPr>
        <w:t>头像</w:t>
      </w:r>
      <w:bookmarkEnd w:id="15"/>
    </w:p>
    <w:p w:rsidR="0000210C" w:rsidRPr="0000210C" w:rsidRDefault="0000210C" w:rsidP="0000210C">
      <w:pPr>
        <w:ind w:firstLine="480"/>
        <w:rPr>
          <w:lang w:val="en-US" w:bidi="ar-SA"/>
        </w:rPr>
      </w:pPr>
      <w:r>
        <w:rPr>
          <w:rFonts w:hint="eastAsia"/>
          <w:lang w:val="en-US" w:bidi="ar-SA"/>
        </w:rPr>
        <w:t>用户可以为自己设置头像，将自己学号命名的jpg图片添加至资源文件夹头像文件夹中即可。若不添加自己头像，则系统将会自动分配头像。</w:t>
      </w:r>
    </w:p>
    <w:p w:rsidR="00A52765" w:rsidRDefault="00A52765" w:rsidP="00A52765">
      <w:pPr>
        <w:pStyle w:val="1"/>
        <w:ind w:right="240"/>
        <w:rPr>
          <w:lang w:val="en-US" w:bidi="ar-SA"/>
        </w:rPr>
      </w:pPr>
      <w:bookmarkStart w:id="16" w:name="_Toc28522015"/>
      <w:r>
        <w:rPr>
          <w:rFonts w:hint="eastAsia"/>
          <w:lang w:val="en-US" w:bidi="ar-SA"/>
        </w:rPr>
        <w:t>可能故障说明</w:t>
      </w:r>
      <w:bookmarkEnd w:id="16"/>
    </w:p>
    <w:p w:rsidR="006678AD" w:rsidRDefault="005E5BF3" w:rsidP="002C50B6">
      <w:pPr>
        <w:pStyle w:val="a4"/>
        <w:numPr>
          <w:ilvl w:val="0"/>
          <w:numId w:val="40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登录失败</w:t>
      </w:r>
    </w:p>
    <w:p w:rsidR="00DA1166" w:rsidRPr="007248E4" w:rsidRDefault="00DE0150" w:rsidP="000B3862">
      <w:pPr>
        <w:ind w:left="480" w:firstLineChars="0" w:firstLine="360"/>
        <w:rPr>
          <w:lang w:val="en-US" w:bidi="ar-SA"/>
        </w:rPr>
      </w:pPr>
      <w:r w:rsidRPr="007248E4">
        <w:rPr>
          <w:rFonts w:hint="eastAsia"/>
          <w:lang w:val="en-US" w:bidi="ar-SA"/>
        </w:rPr>
        <w:t>为了保证在同一台电脑上进行调试，我们为每个程序按照学号分配固定端口，有微小可能该端口已经被占用，此时换学号登录即可</w:t>
      </w:r>
      <w:r w:rsidR="00815745" w:rsidRPr="007248E4">
        <w:rPr>
          <w:rFonts w:hint="eastAsia"/>
          <w:lang w:val="en-US" w:bidi="ar-SA"/>
        </w:rPr>
        <w:t>。</w:t>
      </w:r>
    </w:p>
    <w:p w:rsidR="00A2241E" w:rsidRDefault="00924900" w:rsidP="00A2241E">
      <w:pPr>
        <w:pStyle w:val="a4"/>
        <w:numPr>
          <w:ilvl w:val="0"/>
          <w:numId w:val="40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T</w:t>
      </w:r>
      <w:r>
        <w:rPr>
          <w:lang w:val="en-US" w:bidi="ar-SA"/>
        </w:rPr>
        <w:t>CP</w:t>
      </w:r>
      <w:r>
        <w:rPr>
          <w:rFonts w:hint="eastAsia"/>
          <w:lang w:val="en-US" w:bidi="ar-SA"/>
        </w:rPr>
        <w:t>与U</w:t>
      </w:r>
      <w:r>
        <w:rPr>
          <w:lang w:val="en-US" w:bidi="ar-SA"/>
        </w:rPr>
        <w:t>DP</w:t>
      </w:r>
      <w:r>
        <w:rPr>
          <w:rFonts w:hint="eastAsia"/>
          <w:lang w:val="en-US" w:bidi="ar-SA"/>
        </w:rPr>
        <w:t>模式通信</w:t>
      </w:r>
    </w:p>
    <w:p w:rsidR="008265F9" w:rsidRPr="007248E4" w:rsidRDefault="008265F9" w:rsidP="000B3862">
      <w:pPr>
        <w:ind w:left="480" w:firstLineChars="0" w:firstLine="360"/>
        <w:rPr>
          <w:lang w:val="en-US" w:bidi="ar-SA"/>
        </w:rPr>
      </w:pPr>
      <w:r w:rsidRPr="007248E4">
        <w:rPr>
          <w:rFonts w:hint="eastAsia"/>
          <w:lang w:val="en-US" w:bidi="ar-SA"/>
        </w:rPr>
        <w:t>本程序U</w:t>
      </w:r>
      <w:r w:rsidRPr="007248E4">
        <w:rPr>
          <w:lang w:val="en-US" w:bidi="ar-SA"/>
        </w:rPr>
        <w:t>DP</w:t>
      </w:r>
      <w:r w:rsidRPr="007248E4">
        <w:rPr>
          <w:rFonts w:hint="eastAsia"/>
          <w:lang w:val="en-US" w:bidi="ar-SA"/>
        </w:rPr>
        <w:t>通信模式仅仅是演示程序的一部分，时间原因没有增加通信模式的兼容与自动切换，</w:t>
      </w:r>
      <w:r w:rsidR="00912578" w:rsidRPr="007248E4">
        <w:rPr>
          <w:rFonts w:hint="eastAsia"/>
          <w:lang w:val="en-US" w:bidi="ar-SA"/>
        </w:rPr>
        <w:t>在U</w:t>
      </w:r>
      <w:r w:rsidR="00912578" w:rsidRPr="007248E4">
        <w:rPr>
          <w:lang w:val="en-US" w:bidi="ar-SA"/>
        </w:rPr>
        <w:t>DP</w:t>
      </w:r>
      <w:r w:rsidR="00912578" w:rsidRPr="007248E4">
        <w:rPr>
          <w:rFonts w:hint="eastAsia"/>
          <w:lang w:val="en-US" w:bidi="ar-SA"/>
        </w:rPr>
        <w:t>模式下请之余同为U</w:t>
      </w:r>
      <w:r w:rsidR="00912578" w:rsidRPr="007248E4">
        <w:rPr>
          <w:lang w:val="en-US" w:bidi="ar-SA"/>
        </w:rPr>
        <w:t>DP</w:t>
      </w:r>
      <w:r w:rsidR="00912578" w:rsidRPr="007248E4">
        <w:rPr>
          <w:rFonts w:hint="eastAsia"/>
          <w:lang w:val="en-US" w:bidi="ar-SA"/>
        </w:rPr>
        <w:t>模式下好友通信，否则对方无法正确接收消息。</w:t>
      </w:r>
    </w:p>
    <w:p w:rsidR="007248E4" w:rsidRDefault="007248E4" w:rsidP="00BD3E19">
      <w:pPr>
        <w:pStyle w:val="a4"/>
        <w:numPr>
          <w:ilvl w:val="0"/>
          <w:numId w:val="40"/>
        </w:numPr>
        <w:ind w:firstLineChars="0"/>
        <w:rPr>
          <w:lang w:val="en-US" w:bidi="ar-SA"/>
        </w:rPr>
      </w:pPr>
      <w:r>
        <w:rPr>
          <w:rFonts w:hint="eastAsia"/>
          <w:lang w:val="en-US" w:bidi="ar-SA"/>
        </w:rPr>
        <w:t>头像</w:t>
      </w:r>
    </w:p>
    <w:p w:rsidR="00003A0F" w:rsidRPr="007248E4" w:rsidRDefault="00BD3E19" w:rsidP="000B3862">
      <w:pPr>
        <w:ind w:left="480" w:firstLineChars="0" w:firstLine="360"/>
        <w:rPr>
          <w:lang w:val="en-US" w:bidi="ar-SA"/>
        </w:rPr>
      </w:pPr>
      <w:r w:rsidRPr="007248E4">
        <w:rPr>
          <w:rFonts w:hint="eastAsia"/>
          <w:lang w:val="en-US" w:bidi="ar-SA"/>
        </w:rPr>
        <w:t>由于不同系统语言设置不同，若无法读取头像</w:t>
      </w:r>
      <w:proofErr w:type="gramStart"/>
      <w:r w:rsidRPr="007248E4">
        <w:rPr>
          <w:rFonts w:hint="eastAsia"/>
          <w:lang w:val="en-US" w:bidi="ar-SA"/>
        </w:rPr>
        <w:t>请保证</w:t>
      </w:r>
      <w:proofErr w:type="gramEnd"/>
      <w:r w:rsidRPr="007248E4">
        <w:rPr>
          <w:rFonts w:hint="eastAsia"/>
          <w:lang w:val="en-US" w:bidi="ar-SA"/>
        </w:rPr>
        <w:t>文件夹路径下没有中文。</w:t>
      </w:r>
    </w:p>
    <w:p w:rsidR="00F174D7" w:rsidRPr="00F174D7" w:rsidRDefault="00F174D7" w:rsidP="00F174D7">
      <w:pPr>
        <w:ind w:firstLine="480"/>
        <w:rPr>
          <w:lang w:val="en-US" w:bidi="ar-SA"/>
        </w:rPr>
      </w:pPr>
    </w:p>
    <w:p w:rsidR="00770FF4" w:rsidRPr="00047113" w:rsidRDefault="00770FF4" w:rsidP="00770FF4">
      <w:pPr>
        <w:ind w:firstLine="480"/>
        <w:rPr>
          <w:lang w:val="en-US" w:bidi="ar-SA"/>
        </w:rPr>
      </w:pPr>
    </w:p>
    <w:p w:rsidR="00B87FC4" w:rsidRPr="005047B7" w:rsidRDefault="00B87FC4" w:rsidP="00B87FC4">
      <w:pPr>
        <w:pStyle w:val="a4"/>
        <w:ind w:left="900" w:firstLineChars="0" w:firstLine="0"/>
        <w:rPr>
          <w:lang w:val="en-US" w:bidi="ar-SA"/>
        </w:rPr>
      </w:pPr>
    </w:p>
    <w:p w:rsidR="00B60227" w:rsidRDefault="00B60227" w:rsidP="00E64390">
      <w:pPr>
        <w:pStyle w:val="a4"/>
        <w:spacing w:line="240" w:lineRule="auto"/>
        <w:ind w:left="902" w:firstLineChars="0" w:firstLine="0"/>
        <w:rPr>
          <w:lang w:val="en-US" w:bidi="ar-SA"/>
        </w:rPr>
      </w:pPr>
    </w:p>
    <w:p w:rsidR="003C2BB7" w:rsidRPr="00AE7C30" w:rsidRDefault="003C2BB7" w:rsidP="00AE7C30">
      <w:pPr>
        <w:ind w:firstLine="480"/>
        <w:rPr>
          <w:lang w:val="en-US" w:bidi="ar-SA"/>
        </w:rPr>
      </w:pPr>
    </w:p>
    <w:p w:rsidR="0088344E" w:rsidRPr="0088344E" w:rsidRDefault="0088344E" w:rsidP="0088344E">
      <w:pPr>
        <w:ind w:firstLine="480"/>
        <w:rPr>
          <w:lang w:val="en-US" w:bidi="ar-SA"/>
        </w:rPr>
      </w:pPr>
    </w:p>
    <w:sectPr w:rsidR="0088344E" w:rsidRPr="0088344E" w:rsidSect="0088344E">
      <w:footerReference w:type="default" r:id="rId15"/>
      <w:pgSz w:w="11906" w:h="16838"/>
      <w:pgMar w:top="1440" w:right="1701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A5A" w:rsidRDefault="00131A5A" w:rsidP="0099082F">
      <w:pPr>
        <w:ind w:firstLine="480"/>
      </w:pPr>
      <w:r>
        <w:separator/>
      </w:r>
    </w:p>
  </w:endnote>
  <w:endnote w:type="continuationSeparator" w:id="0">
    <w:p w:rsidR="00131A5A" w:rsidRDefault="00131A5A" w:rsidP="009908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E13" w:rsidRDefault="00000E13">
    <w:pPr>
      <w:pStyle w:val="ab"/>
      <w:ind w:firstLine="360"/>
      <w:jc w:val="center"/>
    </w:pPr>
  </w:p>
  <w:p w:rsidR="00CD21FE" w:rsidRDefault="00CD21F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0394"/>
      <w:docPartObj>
        <w:docPartGallery w:val="Page Numbers (Bottom of Page)"/>
        <w:docPartUnique/>
      </w:docPartObj>
    </w:sdtPr>
    <w:sdtEndPr/>
    <w:sdtContent>
      <w:p w:rsidR="00000E13" w:rsidRDefault="00000E13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0CD">
          <w:rPr>
            <w:noProof/>
          </w:rPr>
          <w:t>4</w:t>
        </w:r>
        <w:r>
          <w:fldChar w:fldCharType="end"/>
        </w:r>
      </w:p>
    </w:sdtContent>
  </w:sdt>
  <w:p w:rsidR="00000E13" w:rsidRDefault="00000E1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A5A" w:rsidRDefault="00131A5A" w:rsidP="0099082F">
      <w:pPr>
        <w:ind w:firstLine="480"/>
      </w:pPr>
      <w:r>
        <w:separator/>
      </w:r>
    </w:p>
  </w:footnote>
  <w:footnote w:type="continuationSeparator" w:id="0">
    <w:p w:rsidR="00131A5A" w:rsidRDefault="00131A5A" w:rsidP="009908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 w:rsidP="00EF5C2D">
    <w:pPr>
      <w:pStyle w:val="a9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FE" w:rsidRDefault="00CD21F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8BB"/>
    <w:multiLevelType w:val="multilevel"/>
    <w:tmpl w:val="CF7A0CB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2BE7350"/>
    <w:multiLevelType w:val="hybridMultilevel"/>
    <w:tmpl w:val="1996D20E"/>
    <w:lvl w:ilvl="0" w:tplc="8E96B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9C09A4"/>
    <w:multiLevelType w:val="hybridMultilevel"/>
    <w:tmpl w:val="AD5E9552"/>
    <w:lvl w:ilvl="0" w:tplc="678E37B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A6ED3"/>
    <w:multiLevelType w:val="multilevel"/>
    <w:tmpl w:val="D2664156"/>
    <w:lvl w:ilvl="0">
      <w:start w:val="2"/>
      <w:numFmt w:val="decimal"/>
      <w:lvlText w:val="%1"/>
      <w:lvlJc w:val="left"/>
      <w:pPr>
        <w:ind w:left="462" w:hanging="360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3."/>
      <w:lvlJc w:val="left"/>
      <w:pPr>
        <w:ind w:left="942" w:hanging="416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2714" w:hanging="416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3602" w:hanging="416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4489" w:hanging="416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376" w:hanging="416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264" w:hanging="416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151" w:hanging="416"/>
      </w:pPr>
      <w:rPr>
        <w:lang w:val="zh-CN" w:eastAsia="zh-CN" w:bidi="zh-CN"/>
      </w:rPr>
    </w:lvl>
  </w:abstractNum>
  <w:abstractNum w:abstractNumId="4" w15:restartNumberingAfterBreak="0">
    <w:nsid w:val="07A02644"/>
    <w:multiLevelType w:val="hybridMultilevel"/>
    <w:tmpl w:val="0C92A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67AA37C">
      <w:start w:val="1"/>
      <w:numFmt w:val="decimal"/>
      <w:lvlText w:val="%2."/>
      <w:lvlJc w:val="left"/>
      <w:pPr>
        <w:ind w:left="1260" w:hanging="42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BF1E23"/>
    <w:multiLevelType w:val="hybridMultilevel"/>
    <w:tmpl w:val="A24CD256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6" w15:restartNumberingAfterBreak="0">
    <w:nsid w:val="0CD03B3A"/>
    <w:multiLevelType w:val="hybridMultilevel"/>
    <w:tmpl w:val="A0AC88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157DC2"/>
    <w:multiLevelType w:val="hybridMultilevel"/>
    <w:tmpl w:val="2410F696"/>
    <w:lvl w:ilvl="0" w:tplc="846A6E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904082"/>
    <w:multiLevelType w:val="multilevel"/>
    <w:tmpl w:val="DA98A8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69756FB"/>
    <w:multiLevelType w:val="hybridMultilevel"/>
    <w:tmpl w:val="7C6EE7CC"/>
    <w:lvl w:ilvl="0" w:tplc="875066F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9371AF8"/>
    <w:multiLevelType w:val="hybridMultilevel"/>
    <w:tmpl w:val="521C7D9A"/>
    <w:lvl w:ilvl="0" w:tplc="A31E534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B106076"/>
    <w:multiLevelType w:val="hybridMultilevel"/>
    <w:tmpl w:val="8F22867A"/>
    <w:lvl w:ilvl="0" w:tplc="4B929FE2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AE2677"/>
    <w:multiLevelType w:val="hybridMultilevel"/>
    <w:tmpl w:val="A5F66A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CA64186"/>
    <w:multiLevelType w:val="hybridMultilevel"/>
    <w:tmpl w:val="F586A9B0"/>
    <w:lvl w:ilvl="0" w:tplc="776E4B1A">
      <w:start w:val="1"/>
      <w:numFmt w:val="decimal"/>
      <w:lvlText w:val="%1."/>
      <w:lvlJc w:val="left"/>
      <w:pPr>
        <w:ind w:left="102" w:hanging="264"/>
      </w:pPr>
      <w:rPr>
        <w:w w:val="100"/>
        <w:lang w:val="zh-CN" w:eastAsia="zh-CN" w:bidi="zh-CN"/>
      </w:rPr>
    </w:lvl>
    <w:lvl w:ilvl="1" w:tplc="B69883C4">
      <w:numFmt w:val="bullet"/>
      <w:lvlText w:val="•"/>
      <w:lvlJc w:val="left"/>
      <w:pPr>
        <w:ind w:left="982" w:hanging="264"/>
      </w:pPr>
      <w:rPr>
        <w:lang w:val="zh-CN" w:eastAsia="zh-CN" w:bidi="zh-CN"/>
      </w:rPr>
    </w:lvl>
    <w:lvl w:ilvl="2" w:tplc="92D44656">
      <w:numFmt w:val="bullet"/>
      <w:lvlText w:val="•"/>
      <w:lvlJc w:val="left"/>
      <w:pPr>
        <w:ind w:left="1865" w:hanging="264"/>
      </w:pPr>
      <w:rPr>
        <w:lang w:val="zh-CN" w:eastAsia="zh-CN" w:bidi="zh-CN"/>
      </w:rPr>
    </w:lvl>
    <w:lvl w:ilvl="3" w:tplc="A6BAD0D4">
      <w:numFmt w:val="bullet"/>
      <w:lvlText w:val="•"/>
      <w:lvlJc w:val="left"/>
      <w:pPr>
        <w:ind w:left="2747" w:hanging="264"/>
      </w:pPr>
      <w:rPr>
        <w:lang w:val="zh-CN" w:eastAsia="zh-CN" w:bidi="zh-CN"/>
      </w:rPr>
    </w:lvl>
    <w:lvl w:ilvl="4" w:tplc="DE48F3C4">
      <w:numFmt w:val="bullet"/>
      <w:lvlText w:val="•"/>
      <w:lvlJc w:val="left"/>
      <w:pPr>
        <w:ind w:left="3630" w:hanging="264"/>
      </w:pPr>
      <w:rPr>
        <w:lang w:val="zh-CN" w:eastAsia="zh-CN" w:bidi="zh-CN"/>
      </w:rPr>
    </w:lvl>
    <w:lvl w:ilvl="5" w:tplc="5AD05080">
      <w:numFmt w:val="bullet"/>
      <w:lvlText w:val="•"/>
      <w:lvlJc w:val="left"/>
      <w:pPr>
        <w:ind w:left="4513" w:hanging="264"/>
      </w:pPr>
      <w:rPr>
        <w:lang w:val="zh-CN" w:eastAsia="zh-CN" w:bidi="zh-CN"/>
      </w:rPr>
    </w:lvl>
    <w:lvl w:ilvl="6" w:tplc="AA7CDFA0">
      <w:numFmt w:val="bullet"/>
      <w:lvlText w:val="•"/>
      <w:lvlJc w:val="left"/>
      <w:pPr>
        <w:ind w:left="5395" w:hanging="264"/>
      </w:pPr>
      <w:rPr>
        <w:lang w:val="zh-CN" w:eastAsia="zh-CN" w:bidi="zh-CN"/>
      </w:rPr>
    </w:lvl>
    <w:lvl w:ilvl="7" w:tplc="8EBAF63A">
      <w:numFmt w:val="bullet"/>
      <w:lvlText w:val="•"/>
      <w:lvlJc w:val="left"/>
      <w:pPr>
        <w:ind w:left="6278" w:hanging="264"/>
      </w:pPr>
      <w:rPr>
        <w:lang w:val="zh-CN" w:eastAsia="zh-CN" w:bidi="zh-CN"/>
      </w:rPr>
    </w:lvl>
    <w:lvl w:ilvl="8" w:tplc="B4ACCE62">
      <w:numFmt w:val="bullet"/>
      <w:lvlText w:val="•"/>
      <w:lvlJc w:val="left"/>
      <w:pPr>
        <w:ind w:left="7161" w:hanging="264"/>
      </w:pPr>
      <w:rPr>
        <w:lang w:val="zh-CN" w:eastAsia="zh-CN" w:bidi="zh-CN"/>
      </w:rPr>
    </w:lvl>
  </w:abstractNum>
  <w:abstractNum w:abstractNumId="14" w15:restartNumberingAfterBreak="0">
    <w:nsid w:val="1E3B67E4"/>
    <w:multiLevelType w:val="hybridMultilevel"/>
    <w:tmpl w:val="FE42DB76"/>
    <w:lvl w:ilvl="0" w:tplc="514E72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0700E2"/>
    <w:multiLevelType w:val="hybridMultilevel"/>
    <w:tmpl w:val="C7826EEC"/>
    <w:lvl w:ilvl="0" w:tplc="D190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983A7D"/>
    <w:multiLevelType w:val="hybridMultilevel"/>
    <w:tmpl w:val="8C6EE642"/>
    <w:lvl w:ilvl="0" w:tplc="FD28AA2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A2453ED"/>
    <w:multiLevelType w:val="hybridMultilevel"/>
    <w:tmpl w:val="0C92A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67AA37C">
      <w:start w:val="1"/>
      <w:numFmt w:val="decimal"/>
      <w:lvlText w:val="%2."/>
      <w:lvlJc w:val="left"/>
      <w:pPr>
        <w:ind w:left="1260" w:hanging="42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AB22AC4"/>
    <w:multiLevelType w:val="hybridMultilevel"/>
    <w:tmpl w:val="2B4A17B8"/>
    <w:lvl w:ilvl="0" w:tplc="BDB44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1A6681B"/>
    <w:multiLevelType w:val="hybridMultilevel"/>
    <w:tmpl w:val="54C8E6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2024297"/>
    <w:multiLevelType w:val="hybridMultilevel"/>
    <w:tmpl w:val="D24EA3BA"/>
    <w:lvl w:ilvl="0" w:tplc="18782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36783D"/>
    <w:multiLevelType w:val="hybridMultilevel"/>
    <w:tmpl w:val="0F86F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460B21"/>
    <w:multiLevelType w:val="hybridMultilevel"/>
    <w:tmpl w:val="E3E8C5B6"/>
    <w:lvl w:ilvl="0" w:tplc="F72E536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CDF6A59"/>
    <w:multiLevelType w:val="hybridMultilevel"/>
    <w:tmpl w:val="9DD21DF2"/>
    <w:lvl w:ilvl="0" w:tplc="5636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456C2A"/>
    <w:multiLevelType w:val="hybridMultilevel"/>
    <w:tmpl w:val="F000F6B6"/>
    <w:lvl w:ilvl="0" w:tplc="FD0661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0A3A45"/>
    <w:multiLevelType w:val="hybridMultilevel"/>
    <w:tmpl w:val="087E269A"/>
    <w:lvl w:ilvl="0" w:tplc="573E3B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71C34E0"/>
    <w:multiLevelType w:val="hybridMultilevel"/>
    <w:tmpl w:val="176ABFDE"/>
    <w:lvl w:ilvl="0" w:tplc="A1FCAC0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FE72F6"/>
    <w:multiLevelType w:val="hybridMultilevel"/>
    <w:tmpl w:val="4B64B52C"/>
    <w:lvl w:ilvl="0" w:tplc="59C8B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773833"/>
    <w:multiLevelType w:val="hybridMultilevel"/>
    <w:tmpl w:val="D65C159C"/>
    <w:lvl w:ilvl="0" w:tplc="E02A60C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0B033FE"/>
    <w:multiLevelType w:val="hybridMultilevel"/>
    <w:tmpl w:val="16F4DD40"/>
    <w:lvl w:ilvl="0" w:tplc="B01EE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59A3A91"/>
    <w:multiLevelType w:val="hybridMultilevel"/>
    <w:tmpl w:val="4B64B52C"/>
    <w:lvl w:ilvl="0" w:tplc="59C8B0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E6216AC"/>
    <w:multiLevelType w:val="hybridMultilevel"/>
    <w:tmpl w:val="F8A0C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4D3D6B"/>
    <w:multiLevelType w:val="hybridMultilevel"/>
    <w:tmpl w:val="09C63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66A390B"/>
    <w:multiLevelType w:val="hybridMultilevel"/>
    <w:tmpl w:val="B07AAE42"/>
    <w:lvl w:ilvl="0" w:tplc="3FBC8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3241D0">
      <w:start w:val="1"/>
      <w:numFmt w:val="decimal"/>
      <w:lvlText w:val="（%2）"/>
      <w:lvlJc w:val="left"/>
      <w:pPr>
        <w:ind w:left="1200" w:hanging="420"/>
      </w:pPr>
      <w:rPr>
        <w:rFonts w:ascii="Times New Roman"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C6D4E0A"/>
    <w:multiLevelType w:val="hybridMultilevel"/>
    <w:tmpl w:val="3698EEB0"/>
    <w:lvl w:ilvl="0" w:tplc="8D1E4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C302DA"/>
    <w:multiLevelType w:val="hybridMultilevel"/>
    <w:tmpl w:val="794E36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F222BA4"/>
    <w:multiLevelType w:val="hybridMultilevel"/>
    <w:tmpl w:val="E514B6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3F25D1B"/>
    <w:multiLevelType w:val="hybridMultilevel"/>
    <w:tmpl w:val="53E875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C2A257B"/>
    <w:multiLevelType w:val="hybridMultilevel"/>
    <w:tmpl w:val="BA92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1B0C606">
      <w:start w:val="1"/>
      <w:numFmt w:val="decimal"/>
      <w:lvlText w:val="%2."/>
      <w:lvlJc w:val="left"/>
      <w:pPr>
        <w:ind w:left="780" w:hanging="360"/>
      </w:pPr>
      <w:rPr>
        <w:rFonts w:ascii="Times New Roman" w:eastAsia="黑体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0F68B8"/>
    <w:multiLevelType w:val="hybridMultilevel"/>
    <w:tmpl w:val="3D1018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EF60A8F"/>
    <w:multiLevelType w:val="multilevel"/>
    <w:tmpl w:val="0F767E1A"/>
    <w:lvl w:ilvl="0">
      <w:start w:val="2"/>
      <w:numFmt w:val="decimal"/>
      <w:lvlText w:val="%1"/>
      <w:lvlJc w:val="left"/>
      <w:pPr>
        <w:ind w:left="642" w:hanging="540"/>
      </w:pPr>
      <w:rPr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42" w:hanging="540"/>
      </w:pPr>
      <w:rPr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3">
      <w:start w:val="1"/>
      <w:numFmt w:val="decimal"/>
      <w:lvlText w:val="%4."/>
      <w:lvlJc w:val="left"/>
      <w:pPr>
        <w:ind w:left="891" w:hanging="370"/>
      </w:pPr>
      <w:rPr>
        <w:w w:val="100"/>
        <w:lang w:val="zh-CN" w:eastAsia="zh-CN" w:bidi="zh-CN"/>
      </w:rPr>
    </w:lvl>
    <w:lvl w:ilvl="4">
      <w:numFmt w:val="bullet"/>
      <w:lvlText w:val="•"/>
      <w:lvlJc w:val="left"/>
      <w:pPr>
        <w:ind w:left="2936" w:hanging="370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3934" w:hanging="370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4933" w:hanging="370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5931" w:hanging="370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6929" w:hanging="370"/>
      </w:pPr>
      <w:rPr>
        <w:lang w:val="zh-CN" w:eastAsia="zh-CN" w:bidi="zh-CN"/>
      </w:rPr>
    </w:lvl>
  </w:abstractNum>
  <w:abstractNum w:abstractNumId="41" w15:restartNumberingAfterBreak="0">
    <w:nsid w:val="7FC27B0E"/>
    <w:multiLevelType w:val="hybridMultilevel"/>
    <w:tmpl w:val="D10A208A"/>
    <w:lvl w:ilvl="0" w:tplc="44969B9E">
      <w:start w:val="1"/>
      <w:numFmt w:val="decimal"/>
      <w:lvlText w:val="(%1)"/>
      <w:lvlJc w:val="left"/>
      <w:pPr>
        <w:ind w:left="796" w:hanging="360"/>
      </w:pPr>
      <w:rPr>
        <w:rFonts w:hint="default"/>
      </w:rPr>
    </w:lvl>
    <w:lvl w:ilvl="1" w:tplc="A754F3F2">
      <w:start w:val="1"/>
      <w:numFmt w:val="decimal"/>
      <w:lvlText w:val="%2."/>
      <w:lvlJc w:val="left"/>
      <w:pPr>
        <w:ind w:left="12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23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20"/>
  </w:num>
  <w:num w:numId="7">
    <w:abstractNumId w:val="33"/>
  </w:num>
  <w:num w:numId="8">
    <w:abstractNumId w:val="24"/>
  </w:num>
  <w:num w:numId="9">
    <w:abstractNumId w:val="0"/>
  </w:num>
  <w:num w:numId="10">
    <w:abstractNumId w:val="8"/>
  </w:num>
  <w:num w:numId="11">
    <w:abstractNumId w:val="4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1"/>
  </w:num>
  <w:num w:numId="14">
    <w:abstractNumId w:val="14"/>
  </w:num>
  <w:num w:numId="15">
    <w:abstractNumId w:val="9"/>
  </w:num>
  <w:num w:numId="16">
    <w:abstractNumId w:val="41"/>
  </w:num>
  <w:num w:numId="17">
    <w:abstractNumId w:val="34"/>
  </w:num>
  <w:num w:numId="18">
    <w:abstractNumId w:val="27"/>
  </w:num>
  <w:num w:numId="19">
    <w:abstractNumId w:val="30"/>
  </w:num>
  <w:num w:numId="20">
    <w:abstractNumId w:val="19"/>
  </w:num>
  <w:num w:numId="21">
    <w:abstractNumId w:val="5"/>
  </w:num>
  <w:num w:numId="22">
    <w:abstractNumId w:val="4"/>
  </w:num>
  <w:num w:numId="23">
    <w:abstractNumId w:val="17"/>
  </w:num>
  <w:num w:numId="24">
    <w:abstractNumId w:val="37"/>
  </w:num>
  <w:num w:numId="25">
    <w:abstractNumId w:val="18"/>
  </w:num>
  <w:num w:numId="26">
    <w:abstractNumId w:val="36"/>
  </w:num>
  <w:num w:numId="27">
    <w:abstractNumId w:val="10"/>
  </w:num>
  <w:num w:numId="28">
    <w:abstractNumId w:val="25"/>
  </w:num>
  <w:num w:numId="29">
    <w:abstractNumId w:val="29"/>
  </w:num>
  <w:num w:numId="30">
    <w:abstractNumId w:val="22"/>
  </w:num>
  <w:num w:numId="31">
    <w:abstractNumId w:val="7"/>
  </w:num>
  <w:num w:numId="32">
    <w:abstractNumId w:val="6"/>
  </w:num>
  <w:num w:numId="33">
    <w:abstractNumId w:val="1"/>
  </w:num>
  <w:num w:numId="34">
    <w:abstractNumId w:val="39"/>
  </w:num>
  <w:num w:numId="35">
    <w:abstractNumId w:val="38"/>
  </w:num>
  <w:num w:numId="36">
    <w:abstractNumId w:val="21"/>
  </w:num>
  <w:num w:numId="37">
    <w:abstractNumId w:val="28"/>
  </w:num>
  <w:num w:numId="38">
    <w:abstractNumId w:val="11"/>
  </w:num>
  <w:num w:numId="39">
    <w:abstractNumId w:val="16"/>
  </w:num>
  <w:num w:numId="40">
    <w:abstractNumId w:val="35"/>
  </w:num>
  <w:num w:numId="41">
    <w:abstractNumId w:val="12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86"/>
    <w:rsid w:val="00000E13"/>
    <w:rsid w:val="0000210C"/>
    <w:rsid w:val="00003A0F"/>
    <w:rsid w:val="00004EC8"/>
    <w:rsid w:val="00007A74"/>
    <w:rsid w:val="00014D44"/>
    <w:rsid w:val="000164E4"/>
    <w:rsid w:val="00020BD3"/>
    <w:rsid w:val="000213DD"/>
    <w:rsid w:val="00027E90"/>
    <w:rsid w:val="00035D41"/>
    <w:rsid w:val="00036254"/>
    <w:rsid w:val="00037B6E"/>
    <w:rsid w:val="00041B86"/>
    <w:rsid w:val="0004530B"/>
    <w:rsid w:val="00047113"/>
    <w:rsid w:val="000503EF"/>
    <w:rsid w:val="0005248F"/>
    <w:rsid w:val="00061A09"/>
    <w:rsid w:val="00063BCC"/>
    <w:rsid w:val="00077A8F"/>
    <w:rsid w:val="00080FD7"/>
    <w:rsid w:val="00082200"/>
    <w:rsid w:val="00092090"/>
    <w:rsid w:val="00094EB5"/>
    <w:rsid w:val="00095ED9"/>
    <w:rsid w:val="00096651"/>
    <w:rsid w:val="00096960"/>
    <w:rsid w:val="000A0924"/>
    <w:rsid w:val="000A6971"/>
    <w:rsid w:val="000A76F9"/>
    <w:rsid w:val="000B3862"/>
    <w:rsid w:val="000B3E3B"/>
    <w:rsid w:val="000D064C"/>
    <w:rsid w:val="000D0F49"/>
    <w:rsid w:val="000D1D0F"/>
    <w:rsid w:val="000D2BE9"/>
    <w:rsid w:val="000D7958"/>
    <w:rsid w:val="000E29EE"/>
    <w:rsid w:val="000E42BD"/>
    <w:rsid w:val="000F3BCA"/>
    <w:rsid w:val="000F6E10"/>
    <w:rsid w:val="0010144B"/>
    <w:rsid w:val="00103A5D"/>
    <w:rsid w:val="001111BC"/>
    <w:rsid w:val="00121A97"/>
    <w:rsid w:val="00125AAA"/>
    <w:rsid w:val="00125D6B"/>
    <w:rsid w:val="00131A5A"/>
    <w:rsid w:val="00137B8A"/>
    <w:rsid w:val="00137CD4"/>
    <w:rsid w:val="0014348F"/>
    <w:rsid w:val="00143C4F"/>
    <w:rsid w:val="00145487"/>
    <w:rsid w:val="001509B5"/>
    <w:rsid w:val="00152E86"/>
    <w:rsid w:val="0015429B"/>
    <w:rsid w:val="00162264"/>
    <w:rsid w:val="00163F98"/>
    <w:rsid w:val="00166D96"/>
    <w:rsid w:val="00167A32"/>
    <w:rsid w:val="00181DCB"/>
    <w:rsid w:val="00185A99"/>
    <w:rsid w:val="001908FF"/>
    <w:rsid w:val="001923EC"/>
    <w:rsid w:val="001930C5"/>
    <w:rsid w:val="001A27A9"/>
    <w:rsid w:val="001B0AE3"/>
    <w:rsid w:val="001B3FD0"/>
    <w:rsid w:val="001C58DB"/>
    <w:rsid w:val="001D3AAE"/>
    <w:rsid w:val="001D6481"/>
    <w:rsid w:val="001E13C9"/>
    <w:rsid w:val="001E19C1"/>
    <w:rsid w:val="001E77EF"/>
    <w:rsid w:val="001F73A7"/>
    <w:rsid w:val="001F7E37"/>
    <w:rsid w:val="002035D8"/>
    <w:rsid w:val="00215745"/>
    <w:rsid w:val="0021614B"/>
    <w:rsid w:val="002263B6"/>
    <w:rsid w:val="00233482"/>
    <w:rsid w:val="00235EF8"/>
    <w:rsid w:val="002366A5"/>
    <w:rsid w:val="002505B3"/>
    <w:rsid w:val="00253F23"/>
    <w:rsid w:val="00254E20"/>
    <w:rsid w:val="00257274"/>
    <w:rsid w:val="00263C05"/>
    <w:rsid w:val="00272FA9"/>
    <w:rsid w:val="002735C9"/>
    <w:rsid w:val="002804D6"/>
    <w:rsid w:val="00281C98"/>
    <w:rsid w:val="0028334C"/>
    <w:rsid w:val="00285128"/>
    <w:rsid w:val="00290F3C"/>
    <w:rsid w:val="002A2DEE"/>
    <w:rsid w:val="002A3B39"/>
    <w:rsid w:val="002A4467"/>
    <w:rsid w:val="002B7549"/>
    <w:rsid w:val="002C50B6"/>
    <w:rsid w:val="002C70EF"/>
    <w:rsid w:val="002C7A0D"/>
    <w:rsid w:val="002D0542"/>
    <w:rsid w:val="002D1220"/>
    <w:rsid w:val="002E61D7"/>
    <w:rsid w:val="002E6F31"/>
    <w:rsid w:val="002F3F46"/>
    <w:rsid w:val="002F4386"/>
    <w:rsid w:val="002F4A33"/>
    <w:rsid w:val="002F5778"/>
    <w:rsid w:val="002F7CE6"/>
    <w:rsid w:val="003002E6"/>
    <w:rsid w:val="003039E8"/>
    <w:rsid w:val="00310FD7"/>
    <w:rsid w:val="003208D6"/>
    <w:rsid w:val="00324D6E"/>
    <w:rsid w:val="003323D7"/>
    <w:rsid w:val="00336B6F"/>
    <w:rsid w:val="00337BF2"/>
    <w:rsid w:val="00341F1D"/>
    <w:rsid w:val="00344C57"/>
    <w:rsid w:val="0035071E"/>
    <w:rsid w:val="003611B1"/>
    <w:rsid w:val="00361F1E"/>
    <w:rsid w:val="00373B31"/>
    <w:rsid w:val="003767FB"/>
    <w:rsid w:val="00377660"/>
    <w:rsid w:val="00385E0D"/>
    <w:rsid w:val="00392029"/>
    <w:rsid w:val="0039503B"/>
    <w:rsid w:val="003A56BE"/>
    <w:rsid w:val="003B0762"/>
    <w:rsid w:val="003B1C66"/>
    <w:rsid w:val="003C2BB7"/>
    <w:rsid w:val="003C5FFA"/>
    <w:rsid w:val="003C6330"/>
    <w:rsid w:val="003D0DC1"/>
    <w:rsid w:val="003D2A76"/>
    <w:rsid w:val="003D5CFF"/>
    <w:rsid w:val="003E09E3"/>
    <w:rsid w:val="003E2E79"/>
    <w:rsid w:val="003E3510"/>
    <w:rsid w:val="003F2D7E"/>
    <w:rsid w:val="003F54E5"/>
    <w:rsid w:val="003F7DE1"/>
    <w:rsid w:val="004008D7"/>
    <w:rsid w:val="00400B31"/>
    <w:rsid w:val="004019C2"/>
    <w:rsid w:val="00401C22"/>
    <w:rsid w:val="00407FF6"/>
    <w:rsid w:val="00416CC0"/>
    <w:rsid w:val="00416F67"/>
    <w:rsid w:val="004306AF"/>
    <w:rsid w:val="00431531"/>
    <w:rsid w:val="004358F0"/>
    <w:rsid w:val="0043633F"/>
    <w:rsid w:val="004432C4"/>
    <w:rsid w:val="004554D0"/>
    <w:rsid w:val="00456410"/>
    <w:rsid w:val="004569AE"/>
    <w:rsid w:val="00457875"/>
    <w:rsid w:val="00457BAC"/>
    <w:rsid w:val="00460842"/>
    <w:rsid w:val="00466343"/>
    <w:rsid w:val="00474BB1"/>
    <w:rsid w:val="00476D69"/>
    <w:rsid w:val="00482ABB"/>
    <w:rsid w:val="004845E5"/>
    <w:rsid w:val="004A3C0D"/>
    <w:rsid w:val="004A7EDA"/>
    <w:rsid w:val="004B0C46"/>
    <w:rsid w:val="004B1A74"/>
    <w:rsid w:val="004C0625"/>
    <w:rsid w:val="004C355B"/>
    <w:rsid w:val="004D56DE"/>
    <w:rsid w:val="004E2C39"/>
    <w:rsid w:val="004E5DC7"/>
    <w:rsid w:val="004F1A30"/>
    <w:rsid w:val="004F6314"/>
    <w:rsid w:val="004F71C2"/>
    <w:rsid w:val="00500665"/>
    <w:rsid w:val="005047B7"/>
    <w:rsid w:val="005055A7"/>
    <w:rsid w:val="00506898"/>
    <w:rsid w:val="00511071"/>
    <w:rsid w:val="00512FF8"/>
    <w:rsid w:val="005143EB"/>
    <w:rsid w:val="005178F5"/>
    <w:rsid w:val="00524594"/>
    <w:rsid w:val="005273BD"/>
    <w:rsid w:val="00533CAF"/>
    <w:rsid w:val="00536693"/>
    <w:rsid w:val="0054089E"/>
    <w:rsid w:val="00550708"/>
    <w:rsid w:val="005529C6"/>
    <w:rsid w:val="005575C0"/>
    <w:rsid w:val="00564265"/>
    <w:rsid w:val="0057368D"/>
    <w:rsid w:val="005738CC"/>
    <w:rsid w:val="00575021"/>
    <w:rsid w:val="0058287A"/>
    <w:rsid w:val="00592F97"/>
    <w:rsid w:val="00593617"/>
    <w:rsid w:val="0059714B"/>
    <w:rsid w:val="005A448C"/>
    <w:rsid w:val="005A6B7D"/>
    <w:rsid w:val="005A75A9"/>
    <w:rsid w:val="005A7834"/>
    <w:rsid w:val="005A7D1D"/>
    <w:rsid w:val="005B138D"/>
    <w:rsid w:val="005C1C59"/>
    <w:rsid w:val="005C2D7B"/>
    <w:rsid w:val="005C2F90"/>
    <w:rsid w:val="005C30B8"/>
    <w:rsid w:val="005D43A9"/>
    <w:rsid w:val="005D4B8E"/>
    <w:rsid w:val="005D65D7"/>
    <w:rsid w:val="005E3CFF"/>
    <w:rsid w:val="005E57E5"/>
    <w:rsid w:val="005E5BF3"/>
    <w:rsid w:val="005F2352"/>
    <w:rsid w:val="005F3140"/>
    <w:rsid w:val="005F36EB"/>
    <w:rsid w:val="005F6BF4"/>
    <w:rsid w:val="005F70A0"/>
    <w:rsid w:val="00600663"/>
    <w:rsid w:val="00602C5B"/>
    <w:rsid w:val="00611675"/>
    <w:rsid w:val="00613D27"/>
    <w:rsid w:val="006141BD"/>
    <w:rsid w:val="006201E9"/>
    <w:rsid w:val="006237F3"/>
    <w:rsid w:val="00623A50"/>
    <w:rsid w:val="006400C6"/>
    <w:rsid w:val="0064697E"/>
    <w:rsid w:val="00651C0C"/>
    <w:rsid w:val="006520DB"/>
    <w:rsid w:val="006534A5"/>
    <w:rsid w:val="00657922"/>
    <w:rsid w:val="00666C45"/>
    <w:rsid w:val="0066702A"/>
    <w:rsid w:val="006678AD"/>
    <w:rsid w:val="00671231"/>
    <w:rsid w:val="006721D6"/>
    <w:rsid w:val="0067272B"/>
    <w:rsid w:val="00673497"/>
    <w:rsid w:val="006750FB"/>
    <w:rsid w:val="006965E0"/>
    <w:rsid w:val="006A4253"/>
    <w:rsid w:val="006B00C7"/>
    <w:rsid w:val="006D3538"/>
    <w:rsid w:val="006E044C"/>
    <w:rsid w:val="006E175B"/>
    <w:rsid w:val="006E1B3C"/>
    <w:rsid w:val="006E4C4C"/>
    <w:rsid w:val="006F036A"/>
    <w:rsid w:val="006F3217"/>
    <w:rsid w:val="00705DE2"/>
    <w:rsid w:val="00707814"/>
    <w:rsid w:val="00712BB3"/>
    <w:rsid w:val="0071418C"/>
    <w:rsid w:val="00724615"/>
    <w:rsid w:val="007248B1"/>
    <w:rsid w:val="007248E4"/>
    <w:rsid w:val="00735C63"/>
    <w:rsid w:val="007361BB"/>
    <w:rsid w:val="00737268"/>
    <w:rsid w:val="007439EC"/>
    <w:rsid w:val="00743B94"/>
    <w:rsid w:val="00757E28"/>
    <w:rsid w:val="00757FBC"/>
    <w:rsid w:val="0076145E"/>
    <w:rsid w:val="00761CE1"/>
    <w:rsid w:val="007641BE"/>
    <w:rsid w:val="00767799"/>
    <w:rsid w:val="00770FF4"/>
    <w:rsid w:val="007740F5"/>
    <w:rsid w:val="007773F9"/>
    <w:rsid w:val="0077783A"/>
    <w:rsid w:val="00780C50"/>
    <w:rsid w:val="0078215D"/>
    <w:rsid w:val="00791360"/>
    <w:rsid w:val="007A04BA"/>
    <w:rsid w:val="007A381B"/>
    <w:rsid w:val="007A57F8"/>
    <w:rsid w:val="007A59FB"/>
    <w:rsid w:val="007B17A4"/>
    <w:rsid w:val="007B6109"/>
    <w:rsid w:val="007B6EDB"/>
    <w:rsid w:val="007C1F2C"/>
    <w:rsid w:val="007C323E"/>
    <w:rsid w:val="007C3480"/>
    <w:rsid w:val="007C582D"/>
    <w:rsid w:val="007C76DB"/>
    <w:rsid w:val="007D2773"/>
    <w:rsid w:val="007D6E08"/>
    <w:rsid w:val="007E0D0D"/>
    <w:rsid w:val="007E5D55"/>
    <w:rsid w:val="007E63CA"/>
    <w:rsid w:val="007F79BC"/>
    <w:rsid w:val="008040D4"/>
    <w:rsid w:val="00804284"/>
    <w:rsid w:val="0080437F"/>
    <w:rsid w:val="00806A7E"/>
    <w:rsid w:val="0081342B"/>
    <w:rsid w:val="00815745"/>
    <w:rsid w:val="008265F9"/>
    <w:rsid w:val="00831278"/>
    <w:rsid w:val="00832767"/>
    <w:rsid w:val="008332BB"/>
    <w:rsid w:val="00847312"/>
    <w:rsid w:val="00847814"/>
    <w:rsid w:val="00851892"/>
    <w:rsid w:val="008556CB"/>
    <w:rsid w:val="00864CE2"/>
    <w:rsid w:val="00865205"/>
    <w:rsid w:val="00871562"/>
    <w:rsid w:val="0087220C"/>
    <w:rsid w:val="00874B7C"/>
    <w:rsid w:val="0087618B"/>
    <w:rsid w:val="0088344E"/>
    <w:rsid w:val="008930C9"/>
    <w:rsid w:val="008964A6"/>
    <w:rsid w:val="008969CE"/>
    <w:rsid w:val="008A08AF"/>
    <w:rsid w:val="008A12D8"/>
    <w:rsid w:val="008C2A72"/>
    <w:rsid w:val="008D5ED2"/>
    <w:rsid w:val="008D609A"/>
    <w:rsid w:val="008E0256"/>
    <w:rsid w:val="008E368B"/>
    <w:rsid w:val="008E4A59"/>
    <w:rsid w:val="008E5766"/>
    <w:rsid w:val="008F085C"/>
    <w:rsid w:val="008F23C0"/>
    <w:rsid w:val="008F3B45"/>
    <w:rsid w:val="009033A8"/>
    <w:rsid w:val="0090584E"/>
    <w:rsid w:val="00905E2D"/>
    <w:rsid w:val="00907F27"/>
    <w:rsid w:val="00912578"/>
    <w:rsid w:val="009125D0"/>
    <w:rsid w:val="009234AE"/>
    <w:rsid w:val="00924900"/>
    <w:rsid w:val="00927B85"/>
    <w:rsid w:val="00931E4C"/>
    <w:rsid w:val="00933FB3"/>
    <w:rsid w:val="009423E6"/>
    <w:rsid w:val="0094796B"/>
    <w:rsid w:val="00950B3C"/>
    <w:rsid w:val="00951D6C"/>
    <w:rsid w:val="00953BBA"/>
    <w:rsid w:val="0095745F"/>
    <w:rsid w:val="00957EA7"/>
    <w:rsid w:val="0096630B"/>
    <w:rsid w:val="009674B8"/>
    <w:rsid w:val="00971D82"/>
    <w:rsid w:val="00977037"/>
    <w:rsid w:val="00983458"/>
    <w:rsid w:val="00983770"/>
    <w:rsid w:val="009900DC"/>
    <w:rsid w:val="0099082F"/>
    <w:rsid w:val="00995631"/>
    <w:rsid w:val="009A1EFC"/>
    <w:rsid w:val="009A711A"/>
    <w:rsid w:val="009B4923"/>
    <w:rsid w:val="009C2421"/>
    <w:rsid w:val="009C3450"/>
    <w:rsid w:val="009C6E0C"/>
    <w:rsid w:val="009D3504"/>
    <w:rsid w:val="009D47F3"/>
    <w:rsid w:val="009D5B09"/>
    <w:rsid w:val="009E0FDA"/>
    <w:rsid w:val="009E24A2"/>
    <w:rsid w:val="009E3F7B"/>
    <w:rsid w:val="009F76EB"/>
    <w:rsid w:val="00A018D5"/>
    <w:rsid w:val="00A128E8"/>
    <w:rsid w:val="00A2241E"/>
    <w:rsid w:val="00A22F0F"/>
    <w:rsid w:val="00A26CFF"/>
    <w:rsid w:val="00A27312"/>
    <w:rsid w:val="00A30B1A"/>
    <w:rsid w:val="00A33471"/>
    <w:rsid w:val="00A34673"/>
    <w:rsid w:val="00A352DB"/>
    <w:rsid w:val="00A3564A"/>
    <w:rsid w:val="00A35CF3"/>
    <w:rsid w:val="00A413D1"/>
    <w:rsid w:val="00A501C7"/>
    <w:rsid w:val="00A52765"/>
    <w:rsid w:val="00A56112"/>
    <w:rsid w:val="00A56D2C"/>
    <w:rsid w:val="00A6213D"/>
    <w:rsid w:val="00A63368"/>
    <w:rsid w:val="00A63535"/>
    <w:rsid w:val="00A644C4"/>
    <w:rsid w:val="00A70BD5"/>
    <w:rsid w:val="00A71132"/>
    <w:rsid w:val="00A774C2"/>
    <w:rsid w:val="00A80A61"/>
    <w:rsid w:val="00A80D0F"/>
    <w:rsid w:val="00A852FF"/>
    <w:rsid w:val="00A91331"/>
    <w:rsid w:val="00A9465F"/>
    <w:rsid w:val="00AA1840"/>
    <w:rsid w:val="00AA48A0"/>
    <w:rsid w:val="00AA7C40"/>
    <w:rsid w:val="00AA7D2F"/>
    <w:rsid w:val="00AB1511"/>
    <w:rsid w:val="00AB496F"/>
    <w:rsid w:val="00AB4B8F"/>
    <w:rsid w:val="00AB5DFA"/>
    <w:rsid w:val="00AB6F99"/>
    <w:rsid w:val="00AB7BAB"/>
    <w:rsid w:val="00AC2443"/>
    <w:rsid w:val="00AD0EFE"/>
    <w:rsid w:val="00AD1D12"/>
    <w:rsid w:val="00AE3DDD"/>
    <w:rsid w:val="00AE7C30"/>
    <w:rsid w:val="00AF4387"/>
    <w:rsid w:val="00AF678B"/>
    <w:rsid w:val="00B03D16"/>
    <w:rsid w:val="00B15C3C"/>
    <w:rsid w:val="00B17029"/>
    <w:rsid w:val="00B2125C"/>
    <w:rsid w:val="00B228A9"/>
    <w:rsid w:val="00B25CFE"/>
    <w:rsid w:val="00B34B68"/>
    <w:rsid w:val="00B3511C"/>
    <w:rsid w:val="00B50826"/>
    <w:rsid w:val="00B525E0"/>
    <w:rsid w:val="00B544D1"/>
    <w:rsid w:val="00B60227"/>
    <w:rsid w:val="00B61254"/>
    <w:rsid w:val="00B65B0E"/>
    <w:rsid w:val="00B81339"/>
    <w:rsid w:val="00B8729C"/>
    <w:rsid w:val="00B87FC4"/>
    <w:rsid w:val="00B903E8"/>
    <w:rsid w:val="00B909AE"/>
    <w:rsid w:val="00B91E4E"/>
    <w:rsid w:val="00B943AC"/>
    <w:rsid w:val="00BA1FEB"/>
    <w:rsid w:val="00BA2B7C"/>
    <w:rsid w:val="00BA54A7"/>
    <w:rsid w:val="00BA5FA8"/>
    <w:rsid w:val="00BB0099"/>
    <w:rsid w:val="00BB0386"/>
    <w:rsid w:val="00BB58DD"/>
    <w:rsid w:val="00BC09C8"/>
    <w:rsid w:val="00BC330B"/>
    <w:rsid w:val="00BC3F94"/>
    <w:rsid w:val="00BD18B8"/>
    <w:rsid w:val="00BD3E19"/>
    <w:rsid w:val="00BD4746"/>
    <w:rsid w:val="00BD5670"/>
    <w:rsid w:val="00BE07C7"/>
    <w:rsid w:val="00BE3B42"/>
    <w:rsid w:val="00BF5DCC"/>
    <w:rsid w:val="00C03685"/>
    <w:rsid w:val="00C06B47"/>
    <w:rsid w:val="00C07D42"/>
    <w:rsid w:val="00C13356"/>
    <w:rsid w:val="00C1651C"/>
    <w:rsid w:val="00C16E89"/>
    <w:rsid w:val="00C20BF0"/>
    <w:rsid w:val="00C2299E"/>
    <w:rsid w:val="00C2518D"/>
    <w:rsid w:val="00C26439"/>
    <w:rsid w:val="00C322C8"/>
    <w:rsid w:val="00C325D2"/>
    <w:rsid w:val="00C40DA9"/>
    <w:rsid w:val="00C419B5"/>
    <w:rsid w:val="00C43110"/>
    <w:rsid w:val="00C46AD0"/>
    <w:rsid w:val="00C52519"/>
    <w:rsid w:val="00C552E2"/>
    <w:rsid w:val="00C558D6"/>
    <w:rsid w:val="00C66CCB"/>
    <w:rsid w:val="00C716F8"/>
    <w:rsid w:val="00C8488F"/>
    <w:rsid w:val="00CA088C"/>
    <w:rsid w:val="00CB4001"/>
    <w:rsid w:val="00CB46E3"/>
    <w:rsid w:val="00CB7F43"/>
    <w:rsid w:val="00CC3331"/>
    <w:rsid w:val="00CC4603"/>
    <w:rsid w:val="00CC637C"/>
    <w:rsid w:val="00CD1180"/>
    <w:rsid w:val="00CD21FE"/>
    <w:rsid w:val="00CD3103"/>
    <w:rsid w:val="00CE076B"/>
    <w:rsid w:val="00CE488C"/>
    <w:rsid w:val="00CF129D"/>
    <w:rsid w:val="00CF4BFD"/>
    <w:rsid w:val="00D126FB"/>
    <w:rsid w:val="00D13B86"/>
    <w:rsid w:val="00D17E5D"/>
    <w:rsid w:val="00D2413D"/>
    <w:rsid w:val="00D24D05"/>
    <w:rsid w:val="00D30948"/>
    <w:rsid w:val="00D30F80"/>
    <w:rsid w:val="00D33415"/>
    <w:rsid w:val="00D3347E"/>
    <w:rsid w:val="00D43B90"/>
    <w:rsid w:val="00D5169F"/>
    <w:rsid w:val="00D51A1A"/>
    <w:rsid w:val="00D529C7"/>
    <w:rsid w:val="00D54F38"/>
    <w:rsid w:val="00D57829"/>
    <w:rsid w:val="00D72103"/>
    <w:rsid w:val="00D7768B"/>
    <w:rsid w:val="00D824F5"/>
    <w:rsid w:val="00D87B4F"/>
    <w:rsid w:val="00DA1166"/>
    <w:rsid w:val="00DB596E"/>
    <w:rsid w:val="00DB5D68"/>
    <w:rsid w:val="00DC317F"/>
    <w:rsid w:val="00DC3A4A"/>
    <w:rsid w:val="00DC414E"/>
    <w:rsid w:val="00DC5601"/>
    <w:rsid w:val="00DD73FE"/>
    <w:rsid w:val="00DE0150"/>
    <w:rsid w:val="00DE4262"/>
    <w:rsid w:val="00DE4D1C"/>
    <w:rsid w:val="00DF0B34"/>
    <w:rsid w:val="00DF7364"/>
    <w:rsid w:val="00E00A64"/>
    <w:rsid w:val="00E01C8A"/>
    <w:rsid w:val="00E0201C"/>
    <w:rsid w:val="00E03524"/>
    <w:rsid w:val="00E0388D"/>
    <w:rsid w:val="00E077B2"/>
    <w:rsid w:val="00E11ED7"/>
    <w:rsid w:val="00E1359E"/>
    <w:rsid w:val="00E200AE"/>
    <w:rsid w:val="00E200CC"/>
    <w:rsid w:val="00E269A3"/>
    <w:rsid w:val="00E35D17"/>
    <w:rsid w:val="00E360BF"/>
    <w:rsid w:val="00E36E25"/>
    <w:rsid w:val="00E40247"/>
    <w:rsid w:val="00E41330"/>
    <w:rsid w:val="00E45912"/>
    <w:rsid w:val="00E47D7E"/>
    <w:rsid w:val="00E52383"/>
    <w:rsid w:val="00E64390"/>
    <w:rsid w:val="00E7450F"/>
    <w:rsid w:val="00E768CE"/>
    <w:rsid w:val="00E8250B"/>
    <w:rsid w:val="00EA1266"/>
    <w:rsid w:val="00EC5684"/>
    <w:rsid w:val="00EC5D30"/>
    <w:rsid w:val="00EE17D6"/>
    <w:rsid w:val="00EE528E"/>
    <w:rsid w:val="00EE6710"/>
    <w:rsid w:val="00EF138F"/>
    <w:rsid w:val="00EF5C2D"/>
    <w:rsid w:val="00F01803"/>
    <w:rsid w:val="00F10392"/>
    <w:rsid w:val="00F14950"/>
    <w:rsid w:val="00F14F95"/>
    <w:rsid w:val="00F174D7"/>
    <w:rsid w:val="00F24C4D"/>
    <w:rsid w:val="00F254E0"/>
    <w:rsid w:val="00F314BB"/>
    <w:rsid w:val="00F34767"/>
    <w:rsid w:val="00F36DDB"/>
    <w:rsid w:val="00F37D7E"/>
    <w:rsid w:val="00F41524"/>
    <w:rsid w:val="00F4440D"/>
    <w:rsid w:val="00F51D12"/>
    <w:rsid w:val="00F539CA"/>
    <w:rsid w:val="00F550CD"/>
    <w:rsid w:val="00F55BB8"/>
    <w:rsid w:val="00F67C34"/>
    <w:rsid w:val="00F73D0C"/>
    <w:rsid w:val="00F74F1A"/>
    <w:rsid w:val="00F76B72"/>
    <w:rsid w:val="00F801AD"/>
    <w:rsid w:val="00F87B2E"/>
    <w:rsid w:val="00FA0C32"/>
    <w:rsid w:val="00FA0EE4"/>
    <w:rsid w:val="00FA2B3E"/>
    <w:rsid w:val="00FB172F"/>
    <w:rsid w:val="00FC1529"/>
    <w:rsid w:val="00FC387D"/>
    <w:rsid w:val="00FC58F2"/>
    <w:rsid w:val="00FC66A3"/>
    <w:rsid w:val="00FC727F"/>
    <w:rsid w:val="00FE3861"/>
    <w:rsid w:val="00FF2226"/>
    <w:rsid w:val="00F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7C8507-15B6-4F16-ABAA-4D56E64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74BB1"/>
    <w:pPr>
      <w:widowControl w:val="0"/>
      <w:autoSpaceDE w:val="0"/>
      <w:autoSpaceDN w:val="0"/>
      <w:ind w:firstLineChars="200" w:firstLine="200"/>
    </w:pPr>
    <w:rPr>
      <w:rFonts w:ascii="宋体" w:eastAsia="宋体" w:hAnsi="宋体" w:cs="宋体"/>
      <w:kern w:val="0"/>
      <w:sz w:val="24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F10392"/>
    <w:pPr>
      <w:keepNext/>
      <w:keepLines/>
      <w:numPr>
        <w:numId w:val="9"/>
      </w:numPr>
      <w:spacing w:before="220" w:after="210"/>
      <w:ind w:left="0" w:rightChars="100" w:right="10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F10392"/>
    <w:pPr>
      <w:numPr>
        <w:ilvl w:val="1"/>
        <w:numId w:val="9"/>
      </w:numPr>
      <w:spacing w:before="240" w:after="240" w:line="415" w:lineRule="auto"/>
      <w:ind w:left="567" w:right="102"/>
      <w:outlineLvl w:val="1"/>
    </w:pPr>
    <w:rPr>
      <w:rFonts w:ascii="宋体" w:eastAsia="宋体" w:hAnsiTheme="majorHAnsi" w:cstheme="majorBidi"/>
      <w:b/>
      <w:kern w:val="44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020BD3"/>
    <w:pPr>
      <w:keepNext/>
      <w:keepLines/>
      <w:numPr>
        <w:ilvl w:val="2"/>
        <w:numId w:val="9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5C0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5C0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75C0"/>
    <w:pPr>
      <w:keepNext/>
      <w:keepLines/>
      <w:numPr>
        <w:ilvl w:val="5"/>
        <w:numId w:val="9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5C9"/>
    <w:rPr>
      <w:color w:val="808080"/>
    </w:rPr>
  </w:style>
  <w:style w:type="paragraph" w:styleId="a4">
    <w:name w:val="List Paragraph"/>
    <w:basedOn w:val="a"/>
    <w:uiPriority w:val="1"/>
    <w:qFormat/>
    <w:rsid w:val="002735C9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F10392"/>
    <w:rPr>
      <w:rFonts w:ascii="宋体" w:eastAsia="宋体" w:hAnsi="宋体" w:cs="宋体"/>
      <w:b/>
      <w:bCs/>
      <w:kern w:val="44"/>
      <w:sz w:val="30"/>
      <w:szCs w:val="44"/>
      <w:lang w:val="zh-CN" w:bidi="zh-CN"/>
    </w:rPr>
  </w:style>
  <w:style w:type="paragraph" w:styleId="a5">
    <w:name w:val="No Spacing"/>
    <w:uiPriority w:val="1"/>
    <w:qFormat/>
    <w:rsid w:val="002735C9"/>
    <w:pPr>
      <w:widowControl w:val="0"/>
      <w:autoSpaceDE w:val="0"/>
      <w:autoSpaceDN w:val="0"/>
    </w:pPr>
    <w:rPr>
      <w:rFonts w:ascii="宋体" w:eastAsia="宋体" w:hAnsi="宋体" w:cs="宋体"/>
      <w:kern w:val="0"/>
      <w:sz w:val="24"/>
      <w:lang w:val="zh-CN" w:bidi="zh-CN"/>
    </w:rPr>
  </w:style>
  <w:style w:type="paragraph" w:styleId="a6">
    <w:name w:val="Body Text"/>
    <w:basedOn w:val="a"/>
    <w:link w:val="a7"/>
    <w:uiPriority w:val="1"/>
    <w:semiHidden/>
    <w:unhideWhenUsed/>
    <w:qFormat/>
    <w:rsid w:val="002735C9"/>
    <w:rPr>
      <w:sz w:val="21"/>
      <w:szCs w:val="21"/>
    </w:rPr>
  </w:style>
  <w:style w:type="character" w:customStyle="1" w:styleId="a7">
    <w:name w:val="正文文本 字符"/>
    <w:basedOn w:val="a0"/>
    <w:link w:val="a6"/>
    <w:uiPriority w:val="1"/>
    <w:semiHidden/>
    <w:rsid w:val="002735C9"/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F10392"/>
    <w:rPr>
      <w:rFonts w:ascii="宋体" w:eastAsia="宋体" w:hAnsiTheme="majorHAnsi" w:cstheme="majorBidi"/>
      <w:b/>
      <w:kern w:val="44"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020BD3"/>
    <w:rPr>
      <w:rFonts w:ascii="宋体" w:eastAsia="宋体" w:hAnsi="宋体" w:cs="宋体"/>
      <w:b/>
      <w:bCs/>
      <w:kern w:val="0"/>
      <w:sz w:val="28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semiHidden/>
    <w:rsid w:val="005575C0"/>
    <w:rPr>
      <w:rFonts w:asciiTheme="majorHAnsi" w:eastAsiaTheme="majorEastAsia" w:hAnsiTheme="majorHAnsi" w:cstheme="majorBidi"/>
      <w:b/>
      <w:bCs/>
      <w:kern w:val="0"/>
      <w:sz w:val="28"/>
      <w:szCs w:val="28"/>
      <w:lang w:val="zh-CN" w:bidi="zh-CN"/>
    </w:rPr>
  </w:style>
  <w:style w:type="character" w:customStyle="1" w:styleId="50">
    <w:name w:val="标题 5 字符"/>
    <w:basedOn w:val="a0"/>
    <w:link w:val="5"/>
    <w:uiPriority w:val="9"/>
    <w:semiHidden/>
    <w:rsid w:val="005575C0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60">
    <w:name w:val="标题 6 字符"/>
    <w:basedOn w:val="a0"/>
    <w:link w:val="6"/>
    <w:uiPriority w:val="9"/>
    <w:rsid w:val="005575C0"/>
    <w:rPr>
      <w:rFonts w:asciiTheme="majorHAnsi" w:eastAsiaTheme="majorEastAsia" w:hAnsiTheme="majorHAnsi" w:cstheme="majorBidi"/>
      <w:b/>
      <w:bCs/>
      <w:kern w:val="0"/>
      <w:sz w:val="24"/>
      <w:szCs w:val="24"/>
      <w:lang w:val="zh-CN" w:bidi="zh-CN"/>
    </w:rPr>
  </w:style>
  <w:style w:type="paragraph" w:styleId="a8">
    <w:name w:val="caption"/>
    <w:basedOn w:val="a"/>
    <w:next w:val="a"/>
    <w:uiPriority w:val="35"/>
    <w:unhideWhenUsed/>
    <w:qFormat/>
    <w:rsid w:val="008040D4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3E2E7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C1F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C1F2C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b">
    <w:name w:val="footer"/>
    <w:basedOn w:val="a"/>
    <w:link w:val="ac"/>
    <w:uiPriority w:val="99"/>
    <w:unhideWhenUsed/>
    <w:rsid w:val="009908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082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customStyle="1" w:styleId="para">
    <w:name w:val="para"/>
    <w:basedOn w:val="a"/>
    <w:next w:val="a"/>
    <w:uiPriority w:val="1"/>
    <w:qFormat/>
    <w:rsid w:val="006520DB"/>
    <w:pPr>
      <w:spacing w:before="100" w:beforeAutospacing="1" w:after="100" w:afterAutospacing="1"/>
      <w:ind w:firstLineChars="0" w:firstLine="0"/>
    </w:pPr>
    <w:rPr>
      <w:rFonts w:ascii="楷体" w:eastAsia="楷体"/>
      <w:b/>
    </w:rPr>
  </w:style>
  <w:style w:type="table" w:styleId="ad">
    <w:name w:val="Table Grid"/>
    <w:basedOn w:val="a1"/>
    <w:uiPriority w:val="39"/>
    <w:rsid w:val="0031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76D69"/>
    <w:pPr>
      <w:widowControl/>
      <w:numPr>
        <w:numId w:val="0"/>
      </w:numPr>
      <w:autoSpaceDE/>
      <w:autoSpaceDN/>
      <w:spacing w:before="240"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476D69"/>
  </w:style>
  <w:style w:type="paragraph" w:styleId="21">
    <w:name w:val="toc 2"/>
    <w:basedOn w:val="a"/>
    <w:next w:val="a"/>
    <w:autoRedefine/>
    <w:uiPriority w:val="39"/>
    <w:unhideWhenUsed/>
    <w:rsid w:val="00476D6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6D69"/>
    <w:pPr>
      <w:ind w:leftChars="400" w:left="840"/>
    </w:pPr>
  </w:style>
  <w:style w:type="character" w:styleId="ae">
    <w:name w:val="Hyperlink"/>
    <w:basedOn w:val="a0"/>
    <w:uiPriority w:val="99"/>
    <w:unhideWhenUsed/>
    <w:rsid w:val="00476D69"/>
    <w:rPr>
      <w:color w:val="0563C1" w:themeColor="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757FBC"/>
    <w:pPr>
      <w:snapToGrid w:val="0"/>
    </w:pPr>
  </w:style>
  <w:style w:type="character" w:customStyle="1" w:styleId="af0">
    <w:name w:val="尾注文本 字符"/>
    <w:basedOn w:val="a0"/>
    <w:link w:val="af"/>
    <w:uiPriority w:val="99"/>
    <w:semiHidden/>
    <w:rsid w:val="00757FBC"/>
    <w:rPr>
      <w:rFonts w:ascii="宋体" w:eastAsia="宋体" w:hAnsi="宋体" w:cs="宋体"/>
      <w:kern w:val="0"/>
      <w:sz w:val="24"/>
      <w:lang w:val="zh-CN" w:bidi="zh-CN"/>
    </w:rPr>
  </w:style>
  <w:style w:type="character" w:styleId="af1">
    <w:name w:val="endnote reference"/>
    <w:basedOn w:val="a0"/>
    <w:uiPriority w:val="99"/>
    <w:semiHidden/>
    <w:unhideWhenUsed/>
    <w:rsid w:val="00757FBC"/>
    <w:rPr>
      <w:vertAlign w:val="superscript"/>
    </w:rPr>
  </w:style>
  <w:style w:type="paragraph" w:customStyle="1" w:styleId="subfigure">
    <w:name w:val="subfigure"/>
    <w:basedOn w:val="a8"/>
    <w:uiPriority w:val="1"/>
    <w:qFormat/>
    <w:rsid w:val="00281C98"/>
    <w:pPr>
      <w:ind w:firstLineChars="0" w:firstLine="0"/>
      <w:jc w:val="center"/>
    </w:pPr>
    <w:rPr>
      <w:rFonts w:ascii="Times New Roman" w:hAnsi="Times New Roman"/>
    </w:rPr>
  </w:style>
  <w:style w:type="table" w:styleId="5-1">
    <w:name w:val="Grid Table 5 Dark Accent 1"/>
    <w:basedOn w:val="a1"/>
    <w:uiPriority w:val="50"/>
    <w:rsid w:val="009033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af2">
    <w:name w:val="三线表"/>
    <w:basedOn w:val="a1"/>
    <w:uiPriority w:val="99"/>
    <w:rsid w:val="007B17A4"/>
    <w:rPr>
      <w:rFonts w:eastAsia="宋体"/>
      <w:sz w:val="2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huayu\Desktop\&#26032;&#24314;&#25991;&#20214;&#22841;%20(5)\201701151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6426-35DF-456E-B065-01D0D931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2017011518.dotx</Template>
  <TotalTime>211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chenhuayu</dc:creator>
  <cp:keywords/>
  <dc:description/>
  <cp:lastModifiedBy>chenhuayu</cp:lastModifiedBy>
  <cp:revision>306</cp:revision>
  <cp:lastPrinted>2019-12-29T06:26:00Z</cp:lastPrinted>
  <dcterms:created xsi:type="dcterms:W3CDTF">2019-12-23T06:07:00Z</dcterms:created>
  <dcterms:modified xsi:type="dcterms:W3CDTF">2019-12-29T06:27:00Z</dcterms:modified>
</cp:coreProperties>
</file>